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F7" w:rsidRDefault="002451E1" w:rsidP="000337AD">
      <w:pPr>
        <w:pStyle w:val="Heading1"/>
        <w:jc w:val="center"/>
      </w:pPr>
      <w:r>
        <w:t xml:space="preserve">Database Systems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F77ABF" w:rsidRDefault="00F77ABF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Database First</w:t>
      </w:r>
      <w:r w:rsidR="00D93264">
        <w:t xml:space="preserve"> </w:t>
      </w:r>
      <w:r w:rsidR="00145940">
        <w:t>(1</w:t>
      </w:r>
      <w:r w:rsidR="00C67421">
        <w:t>0</w:t>
      </w:r>
      <w:r w:rsidR="00145940">
        <w:t xml:space="preserve"> points)</w:t>
      </w:r>
    </w:p>
    <w:p w:rsidR="009B0CA3" w:rsidRPr="00CA1B93" w:rsidRDefault="009B0CA3" w:rsidP="003C42A1">
      <w:r>
        <w:t xml:space="preserve">In </w:t>
      </w:r>
      <w:r w:rsidRPr="00DB2B34">
        <w:rPr>
          <w:b/>
        </w:rPr>
        <w:t>company</w:t>
      </w:r>
      <w:r>
        <w:t xml:space="preserve">, information about different </w:t>
      </w:r>
      <w:r w:rsidRPr="00DB2B34">
        <w:rPr>
          <w:b/>
        </w:rPr>
        <w:t>employees</w:t>
      </w:r>
      <w:r>
        <w:t xml:space="preserve"> and </w:t>
      </w:r>
      <w:r w:rsidRPr="00DB2B34">
        <w:rPr>
          <w:b/>
        </w:rPr>
        <w:t>projects</w:t>
      </w:r>
      <w:r>
        <w:t xml:space="preserve"> is held.</w:t>
      </w:r>
      <w:r w:rsidR="00DB2B34">
        <w:t xml:space="preserve"> </w:t>
      </w:r>
      <w:r w:rsidR="00635412">
        <w:t xml:space="preserve">Each employee has </w:t>
      </w:r>
      <w:r w:rsidR="00635412" w:rsidRPr="00635412">
        <w:rPr>
          <w:b/>
        </w:rPr>
        <w:t>first</w:t>
      </w:r>
      <w:r w:rsidR="00635412">
        <w:t xml:space="preserve"> and </w:t>
      </w:r>
      <w:r w:rsidR="00635412" w:rsidRPr="00635412">
        <w:rPr>
          <w:b/>
        </w:rPr>
        <w:t>last name</w:t>
      </w:r>
      <w:r w:rsidR="00635412">
        <w:t xml:space="preserve"> (both between 5 and 20 letters, inclusive), </w:t>
      </w:r>
      <w:r w:rsidR="00635412" w:rsidRPr="00635412">
        <w:rPr>
          <w:b/>
        </w:rPr>
        <w:t>year salary</w:t>
      </w:r>
      <w:r w:rsidR="00635412">
        <w:t xml:space="preserve">, </w:t>
      </w:r>
      <w:r w:rsidR="00635412" w:rsidRPr="00635412">
        <w:rPr>
          <w:b/>
        </w:rPr>
        <w:t>manager</w:t>
      </w:r>
      <w:r w:rsidR="00635412">
        <w:t xml:space="preserve"> and </w:t>
      </w:r>
      <w:r w:rsidR="00635412" w:rsidRPr="00635412">
        <w:rPr>
          <w:b/>
        </w:rPr>
        <w:t>department</w:t>
      </w:r>
      <w:r w:rsidR="00635412">
        <w:t xml:space="preserve">. </w:t>
      </w:r>
      <w:r w:rsidR="00D13C11">
        <w:t xml:space="preserve">Each </w:t>
      </w:r>
      <w:r w:rsidR="00D13C11" w:rsidRPr="00D738D0">
        <w:rPr>
          <w:b/>
        </w:rPr>
        <w:t>department</w:t>
      </w:r>
      <w:r w:rsidR="00D13C11">
        <w:t xml:space="preserve"> has </w:t>
      </w:r>
      <w:r w:rsidR="00D13C11" w:rsidRPr="00CE0D0D">
        <w:rPr>
          <w:b/>
        </w:rPr>
        <w:t>unique name</w:t>
      </w:r>
      <w:r w:rsidR="00D13C11">
        <w:t xml:space="preserve"> between 10 and 50 letters, inclusive.</w:t>
      </w:r>
      <w:r w:rsidR="00906AAC">
        <w:t xml:space="preserve"> </w:t>
      </w:r>
      <w:r w:rsidR="00943807">
        <w:t xml:space="preserve">Each employee works on many projects. Each </w:t>
      </w:r>
      <w:r w:rsidR="00943807" w:rsidRPr="00943807">
        <w:rPr>
          <w:b/>
        </w:rPr>
        <w:t>project</w:t>
      </w:r>
      <w:r w:rsidR="00943807">
        <w:t xml:space="preserve"> has </w:t>
      </w:r>
      <w:r w:rsidR="00943807" w:rsidRPr="000D72B2">
        <w:rPr>
          <w:b/>
        </w:rPr>
        <w:t>name</w:t>
      </w:r>
      <w:r w:rsidR="00943807">
        <w:t xml:space="preserve"> between 5 and 50 letters, inclusive</w:t>
      </w:r>
      <w:r w:rsidR="00BA73E6">
        <w:t xml:space="preserve">, and </w:t>
      </w:r>
      <w:r w:rsidR="00BA73E6" w:rsidRPr="000D72B2">
        <w:rPr>
          <w:b/>
        </w:rPr>
        <w:t>employees</w:t>
      </w:r>
      <w:r w:rsidR="00BA73E6">
        <w:t xml:space="preserve"> working on it</w:t>
      </w:r>
      <w:r w:rsidR="00943807">
        <w:t xml:space="preserve">. </w:t>
      </w:r>
      <w:r w:rsidR="0094588A">
        <w:t xml:space="preserve">Each employee also has </w:t>
      </w:r>
      <w:r w:rsidR="0094588A" w:rsidRPr="0094588A">
        <w:rPr>
          <w:b/>
        </w:rPr>
        <w:t>starting</w:t>
      </w:r>
      <w:r w:rsidR="0094588A">
        <w:t xml:space="preserve"> and </w:t>
      </w:r>
      <w:r w:rsidR="0094588A" w:rsidRPr="0094588A">
        <w:rPr>
          <w:b/>
        </w:rPr>
        <w:t>ending</w:t>
      </w:r>
      <w:r w:rsidR="0094588A">
        <w:t xml:space="preserve"> </w:t>
      </w:r>
      <w:r w:rsidR="0094588A" w:rsidRPr="0094588A">
        <w:rPr>
          <w:b/>
        </w:rPr>
        <w:t>date</w:t>
      </w:r>
      <w:r w:rsidR="0094588A">
        <w:t xml:space="preserve"> for each of his/her </w:t>
      </w:r>
      <w:r w:rsidR="0094588A" w:rsidRPr="0094588A">
        <w:rPr>
          <w:b/>
        </w:rPr>
        <w:t>projects</w:t>
      </w:r>
      <w:r w:rsidR="0094588A">
        <w:t>.</w:t>
      </w:r>
      <w:r w:rsidR="00951EEB">
        <w:t xml:space="preserve"> Every </w:t>
      </w:r>
      <w:r w:rsidR="001A14AC">
        <w:t xml:space="preserve">single </w:t>
      </w:r>
      <w:r w:rsidR="00951EEB">
        <w:t xml:space="preserve">piece of information is </w:t>
      </w:r>
      <w:r w:rsidR="00951EEB" w:rsidRPr="00523B64">
        <w:rPr>
          <w:b/>
        </w:rPr>
        <w:t>mandatory</w:t>
      </w:r>
      <w:r w:rsidR="00951EEB">
        <w:t xml:space="preserve">, except </w:t>
      </w:r>
      <w:r w:rsidR="00951EEB" w:rsidRPr="00523B64">
        <w:rPr>
          <w:b/>
        </w:rPr>
        <w:t>manager</w:t>
      </w:r>
      <w:r w:rsidR="00951EEB">
        <w:t xml:space="preserve"> – some employees do not have one.</w:t>
      </w:r>
      <w:r w:rsidR="006B14CC">
        <w:t xml:space="preserve"> </w:t>
      </w:r>
      <w:r w:rsidR="00A408AF">
        <w:t xml:space="preserve">Additionally, every employee has to report every day when he/she got to work. </w:t>
      </w:r>
      <w:r w:rsidR="00CA1B93">
        <w:t xml:space="preserve">Each </w:t>
      </w:r>
      <w:r w:rsidR="00CA1B93" w:rsidRPr="00CA1B93">
        <w:rPr>
          <w:b/>
        </w:rPr>
        <w:t>report</w:t>
      </w:r>
      <w:r w:rsidR="00CA1B93">
        <w:rPr>
          <w:b/>
        </w:rPr>
        <w:t xml:space="preserve"> </w:t>
      </w:r>
      <w:r w:rsidR="00CA1B93" w:rsidRPr="00CA1B93">
        <w:t>has</w:t>
      </w:r>
      <w:r w:rsidR="00CA1B93">
        <w:rPr>
          <w:b/>
        </w:rPr>
        <w:t xml:space="preserve"> </w:t>
      </w:r>
      <w:r w:rsidR="00CA1B93" w:rsidRPr="009A766B">
        <w:rPr>
          <w:b/>
        </w:rPr>
        <w:t>time</w:t>
      </w:r>
      <w:r w:rsidR="00CA1B93">
        <w:t xml:space="preserve"> of reporting.</w:t>
      </w:r>
    </w:p>
    <w:p w:rsidR="00844EA0" w:rsidRDefault="00844EA0" w:rsidP="003C42A1">
      <w:r>
        <w:t>Design a database schema “</w:t>
      </w:r>
      <w:r w:rsidR="00B558D0">
        <w:rPr>
          <w:b/>
        </w:rPr>
        <w:t>Company</w:t>
      </w:r>
      <w:r>
        <w:t xml:space="preserve">” </w:t>
      </w:r>
      <w:r w:rsidR="00174308">
        <w:t xml:space="preserve">in SQL Server to keep the </w:t>
      </w:r>
      <w:r w:rsidR="00626C1F">
        <w:t>information about</w:t>
      </w:r>
      <w:r w:rsidR="00174308">
        <w:t xml:space="preserve"> </w:t>
      </w:r>
      <w:r w:rsidR="00626C1F" w:rsidRPr="00B631C9">
        <w:rPr>
          <w:b/>
        </w:rPr>
        <w:t>employees</w:t>
      </w:r>
      <w:r w:rsidR="00626C1F">
        <w:t xml:space="preserve">, </w:t>
      </w:r>
      <w:r w:rsidR="00626C1F" w:rsidRPr="00B631C9">
        <w:rPr>
          <w:b/>
        </w:rPr>
        <w:t>departments</w:t>
      </w:r>
      <w:r w:rsidR="00626C1F">
        <w:t xml:space="preserve">, </w:t>
      </w:r>
      <w:r w:rsidR="00626C1F" w:rsidRPr="00B631C9">
        <w:rPr>
          <w:b/>
        </w:rPr>
        <w:t>projects</w:t>
      </w:r>
      <w:r w:rsidR="00626C1F">
        <w:t xml:space="preserve"> and </w:t>
      </w:r>
      <w:r w:rsidR="00626C1F" w:rsidRPr="00B631C9">
        <w:rPr>
          <w:b/>
        </w:rPr>
        <w:t>reports</w:t>
      </w:r>
      <w:r w:rsidR="00174308">
        <w:t>.</w:t>
      </w:r>
      <w:r w:rsidR="00075E58">
        <w:t xml:space="preserve"> Ensure data integrity is fulfilled.</w:t>
      </w:r>
    </w:p>
    <w:p w:rsidR="00614B77" w:rsidRPr="003C42A1" w:rsidRDefault="0017104E" w:rsidP="003C42A1">
      <w:r>
        <w:t xml:space="preserve">Provide a </w:t>
      </w:r>
      <w:r w:rsidRPr="004B6437">
        <w:rPr>
          <w:b/>
        </w:rPr>
        <w:t>SQL script for your database schema</w:t>
      </w:r>
      <w:r w:rsidR="00797EE7">
        <w:rPr>
          <w:b/>
        </w:rPr>
        <w:t xml:space="preserve"> </w:t>
      </w:r>
      <w:r w:rsidR="00797EE7">
        <w:t>(without the data)</w:t>
      </w:r>
      <w:r w:rsidR="0005693A">
        <w:t>, a backup (.</w:t>
      </w:r>
      <w:proofErr w:type="spellStart"/>
      <w:r w:rsidR="0005693A">
        <w:t>bak</w:t>
      </w:r>
      <w:proofErr w:type="spellEnd"/>
      <w:r w:rsidR="0005693A">
        <w:t xml:space="preserve"> file) </w:t>
      </w:r>
      <w:r w:rsidR="001F0C95">
        <w:t>from</w:t>
      </w:r>
      <w:r w:rsidR="0005693A">
        <w:t xml:space="preserve"> the database</w:t>
      </w:r>
      <w:r>
        <w:t xml:space="preserve"> and a </w:t>
      </w:r>
      <w:r w:rsidRPr="004B6437">
        <w:rPr>
          <w:b/>
        </w:rPr>
        <w:t>simple documentation of the relationships</w:t>
      </w:r>
      <w:r>
        <w:t xml:space="preserve"> between the tables.</w:t>
      </w:r>
      <w:r w:rsidR="001A136D">
        <w:t xml:space="preserve"> Additionally, provide a </w:t>
      </w:r>
      <w:r w:rsidR="001A136D" w:rsidRPr="00530490">
        <w:rPr>
          <w:b/>
        </w:rPr>
        <w:t>picture of the design diagram</w:t>
      </w:r>
      <w:r w:rsidR="00D524BE">
        <w:rPr>
          <w:b/>
        </w:rPr>
        <w:t xml:space="preserve"> </w:t>
      </w:r>
      <w:r w:rsidR="00D524BE">
        <w:t>describing your created database</w:t>
      </w:r>
      <w:r w:rsidR="00A64677">
        <w:t>.</w:t>
      </w:r>
    </w:p>
    <w:p w:rsidR="00614B77" w:rsidRDefault="00DD76F4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Sample Data</w:t>
      </w:r>
      <w:r w:rsidR="00997C80">
        <w:t xml:space="preserve"> (</w:t>
      </w:r>
      <w:r w:rsidR="00F2074D">
        <w:t>1</w:t>
      </w:r>
      <w:r w:rsidR="00997C80">
        <w:t>5 points)</w:t>
      </w:r>
    </w:p>
    <w:p w:rsidR="004971EB" w:rsidRDefault="00FF0313" w:rsidP="004971EB">
      <w:r>
        <w:t xml:space="preserve">Use C# to implement an application for generating random sample data in </w:t>
      </w:r>
      <w:r w:rsidR="002C1CF6">
        <w:t>the company</w:t>
      </w:r>
      <w:r>
        <w:t xml:space="preserve">. </w:t>
      </w:r>
      <w:r w:rsidR="00A2727A">
        <w:t>Create at least:</w:t>
      </w:r>
    </w:p>
    <w:p w:rsidR="00A2727A" w:rsidRPr="002E6BEF" w:rsidRDefault="00A2727A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100 departments</w:t>
      </w:r>
    </w:p>
    <w:p w:rsidR="00A2727A" w:rsidRDefault="00551158" w:rsidP="00A2727A">
      <w:pPr>
        <w:pStyle w:val="ListParagraph"/>
        <w:numPr>
          <w:ilvl w:val="0"/>
          <w:numId w:val="14"/>
        </w:numPr>
      </w:pPr>
      <w:r w:rsidRPr="002E6BEF">
        <w:rPr>
          <w:b/>
        </w:rPr>
        <w:t>5 000 employees</w:t>
      </w:r>
      <w:r>
        <w:t xml:space="preserve"> – each employee has department, 95% of them have managers and their salary is between $50 000 and $200 000, inclusive. There must be no cycles in the management tree –example for a cycle is </w:t>
      </w:r>
      <w:proofErr w:type="spellStart"/>
      <w:r>
        <w:t>Pesho’s</w:t>
      </w:r>
      <w:proofErr w:type="spellEnd"/>
      <w:r>
        <w:t xml:space="preserve"> manager is </w:t>
      </w:r>
      <w:proofErr w:type="spellStart"/>
      <w:r>
        <w:t>Gosho</w:t>
      </w:r>
      <w:proofErr w:type="spellEnd"/>
      <w:r>
        <w:t xml:space="preserve">, </w:t>
      </w:r>
      <w:proofErr w:type="spellStart"/>
      <w:r>
        <w:t>Gosho’s</w:t>
      </w:r>
      <w:proofErr w:type="spellEnd"/>
      <w:r>
        <w:t xml:space="preserve"> manager is Ivan and Ivan’s manager is </w:t>
      </w:r>
      <w:proofErr w:type="spellStart"/>
      <w:r>
        <w:t>Pesho</w:t>
      </w:r>
      <w:proofErr w:type="spellEnd"/>
      <w:r>
        <w:t>.</w:t>
      </w:r>
    </w:p>
    <w:p w:rsidR="00832F3B" w:rsidRPr="00832F3B" w:rsidRDefault="002E6BEF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1 000 projects</w:t>
      </w:r>
      <w:r>
        <w:rPr>
          <w:b/>
        </w:rPr>
        <w:t xml:space="preserve"> </w:t>
      </w:r>
      <w:r>
        <w:t xml:space="preserve">– on each project </w:t>
      </w:r>
      <w:r w:rsidR="00DF5BB2">
        <w:t>there are</w:t>
      </w:r>
      <w:r w:rsidR="002C0C45">
        <w:t xml:space="preserve"> working</w:t>
      </w:r>
      <w:r>
        <w:t xml:space="preserve"> between 2 and 20 employees, inclusive – average of 5.</w:t>
      </w:r>
      <w:r w:rsidR="001516BF">
        <w:t xml:space="preserve"> Ending date is always after starting date (you don’t say) and ending date may be in the future.</w:t>
      </w:r>
    </w:p>
    <w:p w:rsidR="00F80AC7" w:rsidRPr="00CB10FF" w:rsidRDefault="00832F3B" w:rsidP="004971EB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25</w:t>
      </w:r>
      <w:r w:rsidR="00F5776E">
        <w:rPr>
          <w:b/>
        </w:rPr>
        <w:t>0</w:t>
      </w:r>
      <w:bookmarkStart w:id="0" w:name="_GoBack"/>
      <w:bookmarkEnd w:id="0"/>
      <w:r>
        <w:rPr>
          <w:b/>
        </w:rPr>
        <w:t xml:space="preserve"> 000 reports </w:t>
      </w:r>
      <w:r w:rsidR="009379DF">
        <w:t>–</w:t>
      </w:r>
      <w:r>
        <w:t xml:space="preserve"> </w:t>
      </w:r>
      <w:r w:rsidR="009379DF">
        <w:t>add average of 50 reports</w:t>
      </w:r>
      <w:r w:rsidR="000F1061">
        <w:t xml:space="preserve"> </w:t>
      </w:r>
      <w:r w:rsidR="009379DF">
        <w:t>per employee.</w:t>
      </w:r>
    </w:p>
    <w:p w:rsidR="00C610AB" w:rsidRDefault="00C610AB" w:rsidP="00C610AB">
      <w:pPr>
        <w:pStyle w:val="ListParagraph"/>
        <w:ind w:left="360"/>
      </w:pPr>
      <w:r>
        <w:t xml:space="preserve">* You are free to </w:t>
      </w:r>
      <w:r w:rsidR="003F6241">
        <w:t xml:space="preserve">use an ORM framework by choice </w:t>
      </w:r>
      <w:r>
        <w:t>or plain ADO.NET.</w:t>
      </w:r>
    </w:p>
    <w:p w:rsidR="00F80AC7" w:rsidRDefault="00F80AC7" w:rsidP="00C610AB">
      <w:pPr>
        <w:pStyle w:val="ListParagraph"/>
        <w:ind w:left="360"/>
      </w:pPr>
      <w:r>
        <w:t xml:space="preserve">* Adding a lot of data may be slow, depending on your implementation, so be patient. Consider turning off the automatic change tracking </w:t>
      </w:r>
      <w:r w:rsidR="003513CC">
        <w:t>in Entity Framework, if you use it.</w:t>
      </w:r>
    </w:p>
    <w:p w:rsidR="00A2727A" w:rsidRPr="00C610AB" w:rsidRDefault="00A2727A" w:rsidP="00C610AB">
      <w:pPr>
        <w:pStyle w:val="ListParagraph"/>
        <w:ind w:left="360"/>
        <w:rPr>
          <w:szCs w:val="22"/>
        </w:rPr>
      </w:pPr>
      <w:r>
        <w:t>* All text can be random string with valid length depending on the field.</w:t>
      </w:r>
    </w:p>
    <w:p w:rsidR="009D10E8" w:rsidRDefault="009D10E8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SQL Queries (</w:t>
      </w:r>
      <w:r w:rsidR="00123E1D">
        <w:t>18</w:t>
      </w:r>
      <w:r>
        <w:t xml:space="preserve"> points)</w:t>
      </w:r>
    </w:p>
    <w:p w:rsidR="005C621C" w:rsidRDefault="005C621C" w:rsidP="005C621C">
      <w:r>
        <w:t>Write three queries in native SQL:</w:t>
      </w:r>
    </w:p>
    <w:p w:rsidR="000434E5" w:rsidRDefault="009F5E32" w:rsidP="000434E5">
      <w:pPr>
        <w:pStyle w:val="ListParagraph"/>
        <w:numPr>
          <w:ilvl w:val="0"/>
          <w:numId w:val="15"/>
        </w:numPr>
      </w:pPr>
      <w:r>
        <w:t xml:space="preserve">Get the full name (first name + </w:t>
      </w:r>
      <w:proofErr w:type="gramStart"/>
      <w:r>
        <w:t>“ “</w:t>
      </w:r>
      <w:proofErr w:type="gramEnd"/>
      <w:r>
        <w:t xml:space="preserve"> + last name)  of every employee and its salary, </w:t>
      </w:r>
      <w:r w:rsidR="000D1ABE">
        <w:t>for each employee with</w:t>
      </w:r>
      <w:r>
        <w:t xml:space="preserve"> salary between $100 000 and $150 000, inclusive. Sort the results by salary in ascending order.</w:t>
      </w:r>
    </w:p>
    <w:p w:rsidR="00A42875" w:rsidRDefault="00A61440" w:rsidP="000434E5">
      <w:pPr>
        <w:pStyle w:val="ListParagraph"/>
        <w:numPr>
          <w:ilvl w:val="0"/>
          <w:numId w:val="15"/>
        </w:numPr>
      </w:pPr>
      <w:r>
        <w:t>Get all departments and how many employees there are in each one. Sort the result by the number of employees in descending order.</w:t>
      </w:r>
    </w:p>
    <w:p w:rsidR="00934DF2" w:rsidRDefault="00060A2E" w:rsidP="000434E5">
      <w:pPr>
        <w:pStyle w:val="ListParagraph"/>
        <w:numPr>
          <w:ilvl w:val="0"/>
          <w:numId w:val="15"/>
        </w:numPr>
      </w:pPr>
      <w:r>
        <w:t xml:space="preserve">Get </w:t>
      </w:r>
      <w:r w:rsidR="004F69E1">
        <w:t>each employee</w:t>
      </w:r>
      <w:r w:rsidR="003A54AE">
        <w:t>’s</w:t>
      </w:r>
      <w:r w:rsidR="004F69E1">
        <w:t xml:space="preserve"> </w:t>
      </w:r>
      <w:r w:rsidR="003D0AA5">
        <w:t xml:space="preserve">full name (first name + </w:t>
      </w:r>
      <w:proofErr w:type="gramStart"/>
      <w:r w:rsidR="003D0AA5">
        <w:t>“ “</w:t>
      </w:r>
      <w:proofErr w:type="gramEnd"/>
      <w:r w:rsidR="003D0AA5">
        <w:t xml:space="preserve"> + last name)</w:t>
      </w:r>
      <w:r w:rsidR="004F69E1">
        <w:t>, project</w:t>
      </w:r>
      <w:r w:rsidR="00130468">
        <w:t>’s</w:t>
      </w:r>
      <w:r w:rsidR="004F69E1">
        <w:t xml:space="preserve"> </w:t>
      </w:r>
      <w:r w:rsidR="003D0AA5">
        <w:t>name</w:t>
      </w:r>
      <w:r w:rsidR="004F69E1">
        <w:t>, department</w:t>
      </w:r>
      <w:r w:rsidR="00B2139C">
        <w:t>’s</w:t>
      </w:r>
      <w:r w:rsidR="004F69E1">
        <w:t xml:space="preserve"> </w:t>
      </w:r>
      <w:r w:rsidR="004601AC">
        <w:t>name</w:t>
      </w:r>
      <w:r w:rsidR="004F69E1">
        <w:t xml:space="preserve">, starting and ending date for each employee in project. Additionally get the number of </w:t>
      </w:r>
      <w:r w:rsidR="008916F3">
        <w:t xml:space="preserve">all </w:t>
      </w:r>
      <w:r w:rsidR="004F69E1">
        <w:t>reports, which time of reporting is between the start and end date. Sort the results first by the employee id, then by the project id.</w:t>
      </w:r>
      <w:r w:rsidR="00012FF9">
        <w:t xml:space="preserve"> (This query is slow, be patient</w:t>
      </w:r>
      <w:r w:rsidR="007234BE">
        <w:t>!</w:t>
      </w:r>
      <w:r w:rsidR="00012FF9">
        <w:t>)</w:t>
      </w:r>
    </w:p>
    <w:p w:rsidR="00202B21" w:rsidRPr="005C621C" w:rsidRDefault="00B96150" w:rsidP="00B96150">
      <w:r>
        <w:lastRenderedPageBreak/>
        <w:t>Provide three .</w:t>
      </w:r>
      <w:proofErr w:type="spellStart"/>
      <w:r>
        <w:t>sql</w:t>
      </w:r>
      <w:proofErr w:type="spellEnd"/>
      <w:r w:rsidR="00293F47">
        <w:t xml:space="preserve"> files with the three queries in them.</w:t>
      </w:r>
    </w:p>
    <w:p w:rsidR="00202B21" w:rsidRDefault="00202B21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Performance </w:t>
      </w:r>
      <w:proofErr w:type="gramStart"/>
      <w:r w:rsidR="00AA42EB">
        <w:t>Tuning</w:t>
      </w:r>
      <w:proofErr w:type="gramEnd"/>
      <w:r w:rsidR="00123E1D">
        <w:t xml:space="preserve"> (7</w:t>
      </w:r>
      <w:r>
        <w:t xml:space="preserve"> points)</w:t>
      </w:r>
    </w:p>
    <w:p w:rsidR="006948E4" w:rsidRPr="006948E4" w:rsidRDefault="00411819" w:rsidP="006948E4">
      <w:r>
        <w:t xml:space="preserve">Create a “cache” table for the third query from problem 3 and save all the results there for future querying. </w:t>
      </w:r>
      <w:r w:rsidR="004D5834">
        <w:t>Provide the .</w:t>
      </w:r>
      <w:proofErr w:type="spellStart"/>
      <w:r w:rsidR="004D5834">
        <w:t>sql</w:t>
      </w:r>
      <w:proofErr w:type="spellEnd"/>
      <w:r w:rsidR="004D5834">
        <w:t xml:space="preserve"> file, containing the </w:t>
      </w:r>
      <w:r w:rsidR="00266BDD">
        <w:t>stored procedure</w:t>
      </w:r>
      <w:r w:rsidR="008F4EC0">
        <w:t>s</w:t>
      </w:r>
      <w:r w:rsidR="004D5834">
        <w:t xml:space="preserve"> which creates the table and inserts the data.</w:t>
      </w:r>
      <w:r w:rsidR="00204902">
        <w:t xml:space="preserve"> You should write two stored procedures – one for creating the table and one for updating the data.</w:t>
      </w:r>
    </w:p>
    <w:p w:rsidR="000337AD" w:rsidRPr="007B3C5D" w:rsidRDefault="00DC62B6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Code First</w:t>
      </w:r>
      <w:r w:rsidR="00F47F6C">
        <w:t xml:space="preserve"> </w:t>
      </w:r>
      <w:r w:rsidR="0077245B">
        <w:t>(15 points)</w:t>
      </w:r>
    </w:p>
    <w:p w:rsidR="000337AD" w:rsidRPr="00496687" w:rsidRDefault="00373B48" w:rsidP="00D9169A">
      <w:pPr>
        <w:rPr>
          <w:lang w:val="bg-BG"/>
        </w:rPr>
      </w:pPr>
      <w:r>
        <w:t xml:space="preserve">In different </w:t>
      </w:r>
      <w:r w:rsidRPr="009C653D">
        <w:rPr>
          <w:b/>
        </w:rPr>
        <w:t>cities</w:t>
      </w:r>
      <w:r>
        <w:t xml:space="preserve">, </w:t>
      </w:r>
      <w:r w:rsidRPr="009C653D">
        <w:rPr>
          <w:b/>
        </w:rPr>
        <w:t>cars</w:t>
      </w:r>
      <w:r>
        <w:t xml:space="preserve"> </w:t>
      </w:r>
      <w:r w:rsidR="004F1B00">
        <w:t xml:space="preserve">from different </w:t>
      </w:r>
      <w:r w:rsidR="004F1B00" w:rsidRPr="009C653D">
        <w:rPr>
          <w:b/>
        </w:rPr>
        <w:t>manufacturers</w:t>
      </w:r>
      <w:r w:rsidR="003642F7">
        <w:rPr>
          <w:b/>
        </w:rPr>
        <w:t xml:space="preserve"> and dealers</w:t>
      </w:r>
      <w:r w:rsidR="004F1B00">
        <w:t xml:space="preserve"> are sold. </w:t>
      </w:r>
      <w:r w:rsidR="00175D02">
        <w:t xml:space="preserve">Each </w:t>
      </w:r>
      <w:r w:rsidR="00175D02" w:rsidRPr="009C653D">
        <w:rPr>
          <w:b/>
        </w:rPr>
        <w:t>manufacturer</w:t>
      </w:r>
      <w:r w:rsidR="00175D02">
        <w:t xml:space="preserve"> has name (mandatory with maximum of 10 symbols).</w:t>
      </w:r>
      <w:r w:rsidR="00A6552A">
        <w:t xml:space="preserve"> Each </w:t>
      </w:r>
      <w:r w:rsidR="00A6552A" w:rsidRPr="00A315AB">
        <w:rPr>
          <w:b/>
        </w:rPr>
        <w:t>car</w:t>
      </w:r>
      <w:r w:rsidR="00A6552A">
        <w:t xml:space="preserve"> has manufact</w:t>
      </w:r>
      <w:r w:rsidR="002E6261">
        <w:t xml:space="preserve">urer, model (maximum of 10 symbols), transmission type, </w:t>
      </w:r>
      <w:r w:rsidR="00A50AAA">
        <w:t>year,</w:t>
      </w:r>
      <w:r w:rsidR="002E6261">
        <w:t xml:space="preserve"> price and dealer. All fields are mandatory.</w:t>
      </w:r>
      <w:r w:rsidR="00064EB8">
        <w:t xml:space="preserve"> </w:t>
      </w:r>
      <w:r w:rsidR="00064EB8" w:rsidRPr="00A315AB">
        <w:rPr>
          <w:b/>
        </w:rPr>
        <w:t>Transmission type</w:t>
      </w:r>
      <w:r w:rsidR="00064EB8">
        <w:t xml:space="preserve"> can be manual or automatic. </w:t>
      </w:r>
      <w:r w:rsidR="00F316BF" w:rsidRPr="00A315AB">
        <w:rPr>
          <w:b/>
        </w:rPr>
        <w:t>Dealers</w:t>
      </w:r>
      <w:r w:rsidR="00F316BF">
        <w:t xml:space="preserve"> have name (mandatory with maximum of 50 symbols) and </w:t>
      </w:r>
      <w:r w:rsidR="003171C7">
        <w:t>cities, in which they sold cars.</w:t>
      </w:r>
      <w:r w:rsidR="00924829">
        <w:t xml:space="preserve"> </w:t>
      </w:r>
      <w:r w:rsidR="009B06FB">
        <w:t xml:space="preserve">Each </w:t>
      </w:r>
      <w:r w:rsidR="009B06FB" w:rsidRPr="00A315AB">
        <w:rPr>
          <w:b/>
        </w:rPr>
        <w:t>city</w:t>
      </w:r>
      <w:r w:rsidR="009B06FB">
        <w:t xml:space="preserve"> has name (mandatory with maximum of 10 symbols).</w:t>
      </w:r>
      <w:r w:rsidR="00A36B07">
        <w:t xml:space="preserve"> Each city </w:t>
      </w:r>
      <w:r w:rsidR="008E5158">
        <w:t>and each manufacturer is unique by their name.</w:t>
      </w:r>
      <w:r w:rsidR="009B6D9D">
        <w:t xml:space="preserve"> </w:t>
      </w:r>
    </w:p>
    <w:p w:rsidR="00145C95" w:rsidRDefault="000337AD" w:rsidP="007F0E1F">
      <w:r>
        <w:t>Design a database schema</w:t>
      </w:r>
      <w:r w:rsidR="00DE222F">
        <w:t xml:space="preserve"> "</w:t>
      </w:r>
      <w:r w:rsidR="00902B69">
        <w:rPr>
          <w:b/>
        </w:rPr>
        <w:t>Cars</w:t>
      </w:r>
      <w:r w:rsidR="00DE222F">
        <w:t>"</w:t>
      </w:r>
      <w:r>
        <w:t xml:space="preserve"> </w:t>
      </w:r>
      <w:r w:rsidR="007F0E1F">
        <w:t>using Code First approach with Entity Framework.</w:t>
      </w:r>
    </w:p>
    <w:p w:rsidR="000337AD" w:rsidRPr="007B3C5D" w:rsidRDefault="000337AD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Import </w:t>
      </w:r>
      <w:r w:rsidR="00304213">
        <w:t xml:space="preserve">from </w:t>
      </w:r>
      <w:r w:rsidR="00AB61DA">
        <w:t>JSON</w:t>
      </w:r>
      <w:r w:rsidR="00304213">
        <w:t xml:space="preserve"> File</w:t>
      </w:r>
      <w:r w:rsidR="00433029">
        <w:t xml:space="preserve"> </w:t>
      </w:r>
      <w:r w:rsidR="00F417CC">
        <w:t>(15</w:t>
      </w:r>
      <w:r w:rsidR="00CF4536">
        <w:t xml:space="preserve"> points)</w:t>
      </w:r>
    </w:p>
    <w:p w:rsidR="000337AD" w:rsidRDefault="000337AD" w:rsidP="000337AD">
      <w:r>
        <w:t xml:space="preserve">Write a </w:t>
      </w:r>
      <w:r w:rsidR="00A93045">
        <w:rPr>
          <w:b/>
        </w:rPr>
        <w:t>C# program</w:t>
      </w:r>
      <w:r>
        <w:t xml:space="preserve"> </w:t>
      </w:r>
      <w:r w:rsidR="00A93045">
        <w:t xml:space="preserve">to </w:t>
      </w:r>
      <w:r w:rsidR="00117231">
        <w:rPr>
          <w:b/>
        </w:rPr>
        <w:t>parse a number of</w:t>
      </w:r>
      <w:r w:rsidR="00A93045" w:rsidRPr="00A93045">
        <w:rPr>
          <w:b/>
        </w:rPr>
        <w:t xml:space="preserve"> </w:t>
      </w:r>
      <w:r w:rsidR="00117231">
        <w:rPr>
          <w:b/>
        </w:rPr>
        <w:t>JSON</w:t>
      </w:r>
      <w:r w:rsidR="00A93045" w:rsidRPr="00A93045">
        <w:rPr>
          <w:b/>
        </w:rPr>
        <w:t xml:space="preserve"> file</w:t>
      </w:r>
      <w:r w:rsidR="00117231">
        <w:rPr>
          <w:b/>
        </w:rPr>
        <w:t>s</w:t>
      </w:r>
      <w:r w:rsidR="00A93045">
        <w:t xml:space="preserve"> </w:t>
      </w:r>
      <w:r w:rsidR="00117231">
        <w:t xml:space="preserve">with name format </w:t>
      </w:r>
      <w:r w:rsidR="00A93045">
        <w:t>"</w:t>
      </w:r>
      <w:proofErr w:type="spellStart"/>
      <w:r w:rsidR="00117231">
        <w:t>data.</w:t>
      </w:r>
      <w:r w:rsidR="00117231" w:rsidRPr="00117231">
        <w:rPr>
          <w:i/>
        </w:rPr>
        <w:t>number</w:t>
      </w:r>
      <w:r w:rsidR="00117231">
        <w:t>.json</w:t>
      </w:r>
      <w:proofErr w:type="spellEnd"/>
      <w:r w:rsidR="00A93045">
        <w:t xml:space="preserve">" holding a set of </w:t>
      </w:r>
      <w:r w:rsidR="00A1775A">
        <w:t>car</w:t>
      </w:r>
      <w:r w:rsidR="00FB0BB1">
        <w:t>s’</w:t>
      </w:r>
      <w:r w:rsidR="00A1775A">
        <w:t xml:space="preserve"> </w:t>
      </w:r>
      <w:r w:rsidR="00A47D97">
        <w:t>information</w:t>
      </w:r>
      <w:r w:rsidR="0065529A">
        <w:t xml:space="preserve"> </w:t>
      </w:r>
      <w:r w:rsidR="00A93045">
        <w:t xml:space="preserve">in the format given below and </w:t>
      </w:r>
      <w:r w:rsidR="00A93045" w:rsidRPr="00A93045">
        <w:rPr>
          <w:b/>
        </w:rPr>
        <w:t>insert the</w:t>
      </w:r>
      <w:r w:rsidR="0065529A">
        <w:rPr>
          <w:b/>
        </w:rPr>
        <w:t>m</w:t>
      </w:r>
      <w:r w:rsidR="00A93045" w:rsidRPr="00A93045">
        <w:rPr>
          <w:b/>
        </w:rPr>
        <w:t xml:space="preserve"> </w:t>
      </w:r>
      <w:r w:rsidRPr="00A93045">
        <w:rPr>
          <w:b/>
        </w:rPr>
        <w:t xml:space="preserve">into the </w:t>
      </w:r>
      <w:r w:rsidR="00A93045" w:rsidRPr="00A93045">
        <w:rPr>
          <w:b/>
        </w:rPr>
        <w:t>database</w:t>
      </w:r>
      <w:r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4508B2" w:rsidP="000760D1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data.</w:t>
            </w:r>
            <w:r w:rsidR="000760D1">
              <w:rPr>
                <w:rFonts w:ascii="Consolas" w:hAnsi="Consolas" w:cs="Consolas"/>
                <w:b/>
                <w:noProof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[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"Year":2014,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":"Mazda",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"Model":"6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Skyactiv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"Price":60000.0,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Name":"Star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Motors",</w:t>
            </w:r>
          </w:p>
          <w:p w:rsidR="00486BB7" w:rsidRPr="00A50AAA" w:rsidRDefault="00616694" w:rsidP="00616694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"Year":2008,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"TransmissionType":1,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":"BMW",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"Model":"320i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Cabrio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"Price":30000.0,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Name":"MM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Auto",</w:t>
            </w:r>
          </w:p>
          <w:p w:rsidR="00486BB7" w:rsidRPr="00A50AAA" w:rsidRDefault="00486BB7" w:rsidP="004A605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"Year":2003,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Renaut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Model":"Clio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1.4",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"Price":5500.0,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Name":"T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Моторс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250423" w:rsidP="0025042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lastRenderedPageBreak/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"Year":1997,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":"Opel",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Tigra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Name":"TA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Моторс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6442DE" w:rsidP="006442DE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</w:t>
            </w:r>
          </w:p>
          <w:p w:rsidR="00A93045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]</w:t>
            </w:r>
          </w:p>
        </w:tc>
      </w:tr>
    </w:tbl>
    <w:p w:rsidR="005F7EC5" w:rsidRDefault="00E450BD" w:rsidP="00A5259C">
      <w:r>
        <w:lastRenderedPageBreak/>
        <w:t>* You are free to use a</w:t>
      </w:r>
      <w:r w:rsidR="00552346">
        <w:t xml:space="preserve"> </w:t>
      </w:r>
      <w:r w:rsidR="001E0257">
        <w:t>JSON</w:t>
      </w:r>
      <w:r w:rsidR="00552346">
        <w:t xml:space="preserve"> parser by choice (or to parse the </w:t>
      </w:r>
      <w:r w:rsidR="00497267">
        <w:t>JSON</w:t>
      </w:r>
      <w:r w:rsidR="00552346">
        <w:t xml:space="preserve"> without using a parser).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You should correctly </w:t>
      </w:r>
      <w:r>
        <w:rPr>
          <w:b/>
          <w:szCs w:val="22"/>
        </w:rPr>
        <w:t>import</w:t>
      </w:r>
      <w:r w:rsidRPr="008E46CB">
        <w:rPr>
          <w:b/>
          <w:szCs w:val="22"/>
        </w:rPr>
        <w:t xml:space="preserve"> the </w:t>
      </w:r>
      <w:r w:rsidR="00E450BD">
        <w:rPr>
          <w:b/>
          <w:szCs w:val="22"/>
        </w:rPr>
        <w:t>cars</w:t>
      </w:r>
      <w:r w:rsidR="006E192E">
        <w:rPr>
          <w:b/>
          <w:szCs w:val="22"/>
        </w:rPr>
        <w:t>,</w:t>
      </w:r>
      <w:r w:rsidRPr="008E46CB">
        <w:rPr>
          <w:b/>
          <w:szCs w:val="22"/>
        </w:rPr>
        <w:t xml:space="preserve"> </w:t>
      </w:r>
      <w:r w:rsidR="00B4655A">
        <w:rPr>
          <w:b/>
          <w:szCs w:val="22"/>
        </w:rPr>
        <w:t>manufacturers,</w:t>
      </w:r>
      <w:r w:rsidR="008A3993">
        <w:rPr>
          <w:b/>
          <w:szCs w:val="22"/>
        </w:rPr>
        <w:t xml:space="preserve"> dealers and</w:t>
      </w:r>
      <w:r w:rsidR="00B4655A">
        <w:rPr>
          <w:b/>
          <w:szCs w:val="22"/>
        </w:rPr>
        <w:t xml:space="preserve"> cities</w:t>
      </w:r>
      <w:r w:rsidR="008A3993">
        <w:rPr>
          <w:b/>
          <w:szCs w:val="22"/>
        </w:rPr>
        <w:t xml:space="preserve"> i</w:t>
      </w:r>
      <w:r w:rsidRPr="008E46CB">
        <w:rPr>
          <w:b/>
          <w:szCs w:val="22"/>
        </w:rPr>
        <w:t>n</w:t>
      </w:r>
      <w:r>
        <w:rPr>
          <w:b/>
          <w:szCs w:val="22"/>
        </w:rPr>
        <w:t>to</w:t>
      </w:r>
      <w:r w:rsidRPr="008E46CB">
        <w:rPr>
          <w:b/>
          <w:szCs w:val="22"/>
        </w:rPr>
        <w:t xml:space="preserve"> the DB</w:t>
      </w:r>
      <w:r>
        <w:rPr>
          <w:szCs w:val="22"/>
        </w:rPr>
        <w:t xml:space="preserve">. Keep in mind that the </w:t>
      </w:r>
      <w:r w:rsidR="00D63A1D">
        <w:rPr>
          <w:szCs w:val="22"/>
        </w:rPr>
        <w:t>cities and manufacturers</w:t>
      </w:r>
      <w:r>
        <w:rPr>
          <w:szCs w:val="22"/>
        </w:rPr>
        <w:t xml:space="preserve"> are unique. If some </w:t>
      </w:r>
      <w:r w:rsidR="00975A03">
        <w:rPr>
          <w:szCs w:val="22"/>
        </w:rPr>
        <w:t>city or manufacturer</w:t>
      </w:r>
      <w:r>
        <w:rPr>
          <w:szCs w:val="22"/>
        </w:rPr>
        <w:t xml:space="preserve"> already exists in the database, it should be reus</w:t>
      </w:r>
      <w:r w:rsidR="00545A77">
        <w:rPr>
          <w:szCs w:val="22"/>
        </w:rPr>
        <w:t>ed (no duplicates are allowed).</w:t>
      </w:r>
    </w:p>
    <w:p w:rsidR="000337AD" w:rsidRDefault="005F7EC5" w:rsidP="00E93BCF">
      <w:pPr>
        <w:rPr>
          <w:szCs w:val="22"/>
        </w:rPr>
      </w:pPr>
      <w:r>
        <w:t>* You are free to use an ORM fra</w:t>
      </w:r>
      <w:r w:rsidR="00F962ED">
        <w:t>mework by choice (in code first).</w:t>
      </w:r>
    </w:p>
    <w:p w:rsidR="00BB07B6" w:rsidRPr="007B3C5D" w:rsidRDefault="001E5AB8" w:rsidP="00BB07B6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Application Queries (2</w:t>
      </w:r>
      <w:r w:rsidR="00123E1D">
        <w:t>0</w:t>
      </w:r>
      <w:r w:rsidR="00677A42">
        <w:t xml:space="preserve"> points)</w:t>
      </w:r>
    </w:p>
    <w:p w:rsidR="00BB07B6" w:rsidRDefault="000337AD" w:rsidP="000337AD">
      <w:r>
        <w:t xml:space="preserve">Implement a </w:t>
      </w:r>
      <w:r w:rsidR="00B3076C">
        <w:rPr>
          <w:b/>
        </w:rPr>
        <w:t>C# program</w:t>
      </w:r>
      <w:r>
        <w:t xml:space="preserve"> for </w:t>
      </w:r>
      <w:r w:rsidRPr="00C46973">
        <w:rPr>
          <w:b/>
        </w:rPr>
        <w:t xml:space="preserve">searching </w:t>
      </w:r>
      <w:r w:rsidR="002547AE">
        <w:rPr>
          <w:b/>
        </w:rPr>
        <w:t xml:space="preserve">for </w:t>
      </w:r>
      <w:r w:rsidR="009D7B52">
        <w:rPr>
          <w:b/>
        </w:rPr>
        <w:t>cars</w:t>
      </w:r>
      <w:r w:rsidR="00DC24B4">
        <w:rPr>
          <w:b/>
          <w:lang w:val="bg-BG"/>
        </w:rPr>
        <w:t xml:space="preserve"> </w:t>
      </w:r>
      <w:r w:rsidR="00DC24B4">
        <w:rPr>
          <w:b/>
        </w:rPr>
        <w:t xml:space="preserve">by </w:t>
      </w:r>
      <w:r w:rsidR="002547AE">
        <w:rPr>
          <w:b/>
        </w:rPr>
        <w:t>given</w:t>
      </w:r>
      <w:r w:rsidR="009D7B52">
        <w:rPr>
          <w:b/>
        </w:rPr>
        <w:t xml:space="preserve"> conditions</w:t>
      </w:r>
      <w:r>
        <w:t>.</w:t>
      </w:r>
      <w:r w:rsidR="00AD1A20">
        <w:t xml:space="preserve"> </w:t>
      </w:r>
      <w:r w:rsidR="00B60871">
        <w:t xml:space="preserve">It should </w:t>
      </w:r>
      <w:r w:rsidR="00602FDB">
        <w:t xml:space="preserve">be able to process </w:t>
      </w:r>
      <w:r w:rsidR="00AD1A20">
        <w:t xml:space="preserve">a sequence of </w:t>
      </w:r>
      <w:r w:rsidR="00602FDB">
        <w:t>queries</w:t>
      </w:r>
      <w:r w:rsidR="00AD1A20">
        <w:t xml:space="preserve"> </w:t>
      </w:r>
      <w:r w:rsidR="00AD1A20" w:rsidRPr="006A51B7">
        <w:t>from</w:t>
      </w:r>
      <w:r w:rsidR="00AD1A20">
        <w:t xml:space="preserve"> the XML file </w:t>
      </w:r>
      <w:r w:rsidR="00454FD8" w:rsidRPr="00454FD8">
        <w:rPr>
          <w:b/>
        </w:rPr>
        <w:t>queries</w:t>
      </w:r>
      <w:r w:rsidR="00AD1A20" w:rsidRPr="00AD1A20">
        <w:rPr>
          <w:b/>
        </w:rPr>
        <w:t>.xml</w:t>
      </w:r>
      <w:r w:rsidR="00602FDB">
        <w:t xml:space="preserve"> </w:t>
      </w:r>
      <w:r w:rsidR="00AD1A20">
        <w:t>in the following format</w:t>
      </w:r>
      <w:r w:rsidR="00602FDB"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3933E9" w:rsidP="00AD1A20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queries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&lt;Queries xmlns:xsi="http://www.w3.org/2001/XMLSchema-instance" xmlns:xsd="http://www.w3.org/2001/XMLSchema"&gt;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&lt;Query OutputFileName="Result0.xml"&gt;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&lt;OrderBy&gt;Id&lt;/OrderBy&gt;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&lt;WhereClauses&gt;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PropertyName="City" Type="Equals"&gt;Sofia&lt;/WhereClause&gt;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PropertyName="Year" Type="GreaterThan"&gt;1999&lt;/WhereClause&gt;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&lt;/WhereClauses&gt;</w:t>
            </w:r>
          </w:p>
          <w:p w:rsidR="00AD1A20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&lt;/Query&gt;</w:t>
            </w:r>
          </w:p>
          <w:p w:rsidR="007334EC" w:rsidRPr="008C4241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&lt;/Queries&gt;</w:t>
            </w:r>
          </w:p>
        </w:tc>
      </w:tr>
    </w:tbl>
    <w:p w:rsidR="00AD4436" w:rsidRDefault="00AD4436" w:rsidP="00EA0B1F">
      <w:r>
        <w:t xml:space="preserve">Each query has different output file, provided in the </w:t>
      </w:r>
      <w:r w:rsidRPr="00E34F83">
        <w:t>"</w:t>
      </w:r>
      <w:proofErr w:type="spellStart"/>
      <w:r>
        <w:t>OutputFileName</w:t>
      </w:r>
      <w:proofErr w:type="spellEnd"/>
      <w:r>
        <w:t>" attribute.</w:t>
      </w:r>
    </w:p>
    <w:p w:rsidR="00EA0B1F" w:rsidRDefault="00BA6B21" w:rsidP="00EA0B1F">
      <w:r>
        <w:t xml:space="preserve">The queries can have two types of </w:t>
      </w:r>
      <w:r w:rsidR="00671F54">
        <w:t>parameters</w:t>
      </w:r>
      <w:r w:rsidR="00F51D66">
        <w:t xml:space="preserve"> </w:t>
      </w:r>
      <w:r w:rsidR="00671F54">
        <w:t>-</w:t>
      </w:r>
      <w:r w:rsidR="001A031B">
        <w:t xml:space="preserve"> </w:t>
      </w:r>
      <w:r w:rsidR="00943823">
        <w:t>ordering and where clauses.</w:t>
      </w:r>
    </w:p>
    <w:p w:rsidR="003B66C1" w:rsidRDefault="003B66C1" w:rsidP="00EA0B1F">
      <w:r>
        <w:t xml:space="preserve">Ordering the results can be done by the following fields: </w:t>
      </w:r>
      <w:r w:rsidRPr="003B66C1">
        <w:t>Id, Year, Model, Price, Manufacturer (</w:t>
      </w:r>
      <w:r w:rsidR="00C402FA">
        <w:t xml:space="preserve">its </w:t>
      </w:r>
      <w:r w:rsidR="00B96089">
        <w:t xml:space="preserve">name) and </w:t>
      </w:r>
      <w:r w:rsidRPr="003B66C1">
        <w:t>Dealer (</w:t>
      </w:r>
      <w:r w:rsidR="00C402FA">
        <w:t xml:space="preserve">its </w:t>
      </w:r>
      <w:r w:rsidRPr="003B66C1">
        <w:t>name)</w:t>
      </w:r>
      <w:r>
        <w:t>.</w:t>
      </w:r>
    </w:p>
    <w:p w:rsidR="00080C4F" w:rsidRDefault="00080C4F" w:rsidP="00EA0B1F">
      <w:r>
        <w:t>Where clauses can be one or many. If many where clauses are provided, use “and” as logical operator between them.</w:t>
      </w:r>
      <w:r w:rsidR="00E34F83">
        <w:t xml:space="preserve"> Where clauses have two attributes for defining the query – </w:t>
      </w:r>
      <w:r w:rsidR="00E34F83" w:rsidRPr="00E34F83">
        <w:t>"</w:t>
      </w:r>
      <w:proofErr w:type="spellStart"/>
      <w:r w:rsidR="00E34F83">
        <w:t>PropertyName</w:t>
      </w:r>
      <w:proofErr w:type="spellEnd"/>
      <w:r w:rsidR="00E34F83" w:rsidRPr="00E34F83">
        <w:t>"</w:t>
      </w:r>
      <w:r w:rsidR="00E34F83">
        <w:t xml:space="preserve"> and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. </w:t>
      </w:r>
      <w:r w:rsidR="00E34F83" w:rsidRPr="00E34F83">
        <w:t>"</w:t>
      </w:r>
      <w:proofErr w:type="spellStart"/>
      <w:r w:rsidR="00E34F83">
        <w:t>PropertyName</w:t>
      </w:r>
      <w:proofErr w:type="spellEnd"/>
      <w:r w:rsidR="00E34F83" w:rsidRPr="00E34F83">
        <w:t>"</w:t>
      </w:r>
      <w:r w:rsidR="00E34F83">
        <w:t xml:space="preserve"> defines by which car property the search should be done.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 defines the type of comparer to use in the search. The following list gives you the available property types and comparers for each of them: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Id (</w:t>
      </w:r>
      <w:r w:rsidR="0069718F">
        <w:t>number</w:t>
      </w:r>
      <w:r>
        <w:t xml:space="preserve">) -&gt; Equals, </w:t>
      </w:r>
      <w:proofErr w:type="spellStart"/>
      <w:r>
        <w:t>GreaterThan</w:t>
      </w:r>
      <w:proofErr w:type="spellEnd"/>
      <w:r>
        <w:t xml:space="preserve">, </w:t>
      </w:r>
      <w:proofErr w:type="spellStart"/>
      <w:r>
        <w:t>LessThan</w:t>
      </w:r>
      <w:proofErr w:type="spellEnd"/>
    </w:p>
    <w:p w:rsidR="00E34F83" w:rsidRDefault="0069718F" w:rsidP="00E34F83">
      <w:pPr>
        <w:pStyle w:val="ListParagraph"/>
        <w:numPr>
          <w:ilvl w:val="0"/>
          <w:numId w:val="16"/>
        </w:numPr>
      </w:pPr>
      <w:r>
        <w:t>Year (number</w:t>
      </w:r>
      <w:r w:rsidR="00E34F83">
        <w:t xml:space="preserve">) -&gt; Equals, </w:t>
      </w:r>
      <w:proofErr w:type="spellStart"/>
      <w:r w:rsidR="00E34F83">
        <w:t>GreaterThan</w:t>
      </w:r>
      <w:proofErr w:type="spellEnd"/>
      <w:r w:rsidR="00E34F83">
        <w:t xml:space="preserve">, </w:t>
      </w:r>
      <w:proofErr w:type="spellStart"/>
      <w:r w:rsidR="00E34F83">
        <w:t>LessThan</w:t>
      </w:r>
      <w:proofErr w:type="spellEnd"/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Price (floating point</w:t>
      </w:r>
      <w:r w:rsidR="0069718F">
        <w:t xml:space="preserve"> number</w:t>
      </w:r>
      <w:r>
        <w:t xml:space="preserve">) -&gt; Equals, </w:t>
      </w:r>
      <w:proofErr w:type="spellStart"/>
      <w:r>
        <w:t>GreaterThan</w:t>
      </w:r>
      <w:proofErr w:type="spellEnd"/>
      <w:r>
        <w:t xml:space="preserve">, </w:t>
      </w:r>
      <w:proofErr w:type="spellStart"/>
      <w:r>
        <w:t>LessThan</w:t>
      </w:r>
      <w:proofErr w:type="spellEnd"/>
    </w:p>
    <w:p w:rsidR="00E34F83" w:rsidRDefault="001417E8" w:rsidP="00E34F83">
      <w:pPr>
        <w:pStyle w:val="ListParagraph"/>
        <w:numPr>
          <w:ilvl w:val="0"/>
          <w:numId w:val="16"/>
        </w:numPr>
      </w:pPr>
      <w:r>
        <w:t>Model (text</w:t>
      </w:r>
      <w:r w:rsidR="00E34F83"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Manufacturer (</w:t>
      </w:r>
      <w:r w:rsidR="001417E8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lastRenderedPageBreak/>
        <w:t>Dealer (</w:t>
      </w:r>
      <w:r w:rsidR="003B752D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City (</w:t>
      </w:r>
      <w:r w:rsidR="003B752D">
        <w:t xml:space="preserve">its </w:t>
      </w:r>
      <w:r>
        <w:t>name) -&gt; Equals</w:t>
      </w:r>
    </w:p>
    <w:p w:rsidR="00B53605" w:rsidRDefault="00B53605" w:rsidP="00EA0B1F">
      <w:r w:rsidRPr="00E34F83">
        <w:t>"</w:t>
      </w:r>
      <w:proofErr w:type="spellStart"/>
      <w:r>
        <w:t>GreaterThan</w:t>
      </w:r>
      <w:proofErr w:type="spellEnd"/>
      <w:r w:rsidRPr="00E34F83">
        <w:t>"</w:t>
      </w:r>
      <w:r>
        <w:t xml:space="preserve"> and </w:t>
      </w:r>
      <w:r w:rsidRPr="00E34F83">
        <w:t>"</w:t>
      </w:r>
      <w:proofErr w:type="spellStart"/>
      <w:r>
        <w:t>LessThan</w:t>
      </w:r>
      <w:proofErr w:type="spellEnd"/>
      <w:r w:rsidRPr="00E34F83">
        <w:t>"</w:t>
      </w:r>
      <w:r>
        <w:t xml:space="preserve"> does not include equal elements.</w:t>
      </w:r>
    </w:p>
    <w:p w:rsidR="00B07688" w:rsidRDefault="00B07688" w:rsidP="00B07688">
      <w:r>
        <w:t>Write the results in the</w:t>
      </w:r>
      <w:r w:rsidR="00910D29">
        <w:t xml:space="preserve"> corresponding</w:t>
      </w:r>
      <w:r>
        <w:t xml:space="preserve"> XML file</w:t>
      </w:r>
      <w:r w:rsidR="00910D29">
        <w:t>s</w:t>
      </w:r>
      <w:r>
        <w:t xml:space="preserve"> in the following format: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&lt;Cars xmlns:xsi="http://www.w3.org/2001/XMLSchema-instance" xmlns:xsd="http://www.w3.org/2001/XMLSchema"&gt;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Manufacturer="Mazda" Model="6 Skyactiv" Year="2014" Price="60000.00"&gt;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Name="Star Motors"&gt;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Manufacturer="BMW" Model="320i Cabrio" Year="2008" Price="30000.00"&gt;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&lt;TransmissionType&gt;automatic&lt;/TransmissionType&gt;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Name="MM Auto"&gt;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Manufacturer="Renaut" Model="Clio 1.4" Year="2003" Price="5500.00"&gt;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Name="TA Моторс"&gt;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&lt;City&gt;Kyustendil&lt;/City&gt;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B07688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&lt;/Cars&gt;</w:t>
            </w:r>
          </w:p>
        </w:tc>
      </w:tr>
    </w:tbl>
    <w:p w:rsidR="008D6A0E" w:rsidRDefault="008D6A0E" w:rsidP="00E97607">
      <w:pPr>
        <w:rPr>
          <w:szCs w:val="22"/>
        </w:rPr>
      </w:pPr>
      <w:r w:rsidRPr="009D0930">
        <w:rPr>
          <w:b/>
        </w:rPr>
        <w:t xml:space="preserve">Implement </w:t>
      </w:r>
      <w:r>
        <w:rPr>
          <w:b/>
        </w:rPr>
        <w:t xml:space="preserve">the </w:t>
      </w:r>
      <w:r w:rsidRPr="009D0930">
        <w:rPr>
          <w:b/>
        </w:rPr>
        <w:t>search</w:t>
      </w:r>
      <w:r>
        <w:t xml:space="preserve"> functionality correctly. Ensure it works fast </w:t>
      </w:r>
      <w:r w:rsidR="006062C1">
        <w:t xml:space="preserve">enough </w:t>
      </w:r>
      <w:r>
        <w:t>for millions of records in the DB, and SQL injection is not possible.</w:t>
      </w:r>
    </w:p>
    <w:p w:rsidR="008D6A0E" w:rsidRDefault="008D6A0E" w:rsidP="008D6A0E">
      <w:r>
        <w:t>* You are free to use an ORM framework by choice or plain ADO.NET.</w:t>
      </w:r>
    </w:p>
    <w:p w:rsidR="008D6A0E" w:rsidRDefault="008D6A0E" w:rsidP="008D6A0E">
      <w:r>
        <w:t>* You are free to use XML parsers by choice, but take into account the performance.</w:t>
      </w:r>
    </w:p>
    <w:p w:rsidR="002451E1" w:rsidRDefault="002451E1" w:rsidP="002451E1">
      <w:pPr>
        <w:pStyle w:val="Heading2"/>
      </w:pPr>
      <w:r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D01D3A" w:rsidRDefault="00D01D3A" w:rsidP="002451E1">
      <w:r>
        <w:t xml:space="preserve">The </w:t>
      </w:r>
      <w:proofErr w:type="spellStart"/>
      <w:r>
        <w:t>Telerik</w:t>
      </w:r>
      <w:proofErr w:type="spellEnd"/>
      <w:r>
        <w:t xml:space="preserve"> Academy Anti-cheat client should be turned on</w:t>
      </w:r>
      <w:r w:rsidR="00924A8F">
        <w:t xml:space="preserve"> during the entire exam</w:t>
      </w:r>
      <w:r>
        <w:t>.</w:t>
      </w:r>
    </w:p>
    <w:p w:rsidR="002451E1" w:rsidRPr="00E71ECB" w:rsidRDefault="002451E1" w:rsidP="002451E1">
      <w:r>
        <w:lastRenderedPageBreak/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Default="002451E1" w:rsidP="002451E1">
      <w:pPr>
        <w:pStyle w:val="Heading2"/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01B" w:rsidRDefault="005E401B">
      <w:r>
        <w:separator/>
      </w:r>
    </w:p>
  </w:endnote>
  <w:endnote w:type="continuationSeparator" w:id="0">
    <w:p w:rsidR="005E401B" w:rsidRDefault="005E4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F5776E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5E401B">
            <w:fldChar w:fldCharType="begin"/>
          </w:r>
          <w:r w:rsidR="005E401B">
            <w:instrText xml:space="preserve"> NUMPAGES </w:instrText>
          </w:r>
          <w:r w:rsidR="005E401B">
            <w:fldChar w:fldCharType="separate"/>
          </w:r>
          <w:r w:rsidR="00F5776E">
            <w:rPr>
              <w:noProof/>
            </w:rPr>
            <w:t>5</w:t>
          </w:r>
          <w:r w:rsidR="005E401B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E838F0" w:rsidRPr="00127768" w:rsidRDefault="005E401B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01B" w:rsidRDefault="005E401B">
      <w:r>
        <w:separator/>
      </w:r>
    </w:p>
  </w:footnote>
  <w:footnote w:type="continuationSeparator" w:id="0">
    <w:p w:rsidR="005E401B" w:rsidRDefault="005E40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5E401B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5"/>
  </w:num>
  <w:num w:numId="5">
    <w:abstractNumId w:val="11"/>
  </w:num>
  <w:num w:numId="6">
    <w:abstractNumId w:val="14"/>
  </w:num>
  <w:num w:numId="7">
    <w:abstractNumId w:val="10"/>
  </w:num>
  <w:num w:numId="8">
    <w:abstractNumId w:val="9"/>
  </w:num>
  <w:num w:numId="9">
    <w:abstractNumId w:val="3"/>
  </w:num>
  <w:num w:numId="10">
    <w:abstractNumId w:val="2"/>
  </w:num>
  <w:num w:numId="11">
    <w:abstractNumId w:val="6"/>
  </w:num>
  <w:num w:numId="12">
    <w:abstractNumId w:val="13"/>
  </w:num>
  <w:num w:numId="13">
    <w:abstractNumId w:val="0"/>
  </w:num>
  <w:num w:numId="14">
    <w:abstractNumId w:val="8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21F7"/>
    <w:rsid w:val="00004E5A"/>
    <w:rsid w:val="00010247"/>
    <w:rsid w:val="00012FF9"/>
    <w:rsid w:val="00024338"/>
    <w:rsid w:val="00027702"/>
    <w:rsid w:val="00031BE2"/>
    <w:rsid w:val="00031C55"/>
    <w:rsid w:val="0003314B"/>
    <w:rsid w:val="000337AD"/>
    <w:rsid w:val="00033E24"/>
    <w:rsid w:val="000348AB"/>
    <w:rsid w:val="00034946"/>
    <w:rsid w:val="00035777"/>
    <w:rsid w:val="00043235"/>
    <w:rsid w:val="000434E5"/>
    <w:rsid w:val="00051A0F"/>
    <w:rsid w:val="00051ABB"/>
    <w:rsid w:val="00055D48"/>
    <w:rsid w:val="00056004"/>
    <w:rsid w:val="0005693A"/>
    <w:rsid w:val="00060A2E"/>
    <w:rsid w:val="00063ABA"/>
    <w:rsid w:val="00064EB8"/>
    <w:rsid w:val="00065DAE"/>
    <w:rsid w:val="0006735E"/>
    <w:rsid w:val="00070960"/>
    <w:rsid w:val="000733CB"/>
    <w:rsid w:val="000740B9"/>
    <w:rsid w:val="00075E58"/>
    <w:rsid w:val="000760D1"/>
    <w:rsid w:val="00080C4F"/>
    <w:rsid w:val="000814ED"/>
    <w:rsid w:val="00084F57"/>
    <w:rsid w:val="00087969"/>
    <w:rsid w:val="000943BF"/>
    <w:rsid w:val="000A6FDB"/>
    <w:rsid w:val="000B20C7"/>
    <w:rsid w:val="000B4724"/>
    <w:rsid w:val="000C300D"/>
    <w:rsid w:val="000D1ABE"/>
    <w:rsid w:val="000D1B7A"/>
    <w:rsid w:val="000D3CF9"/>
    <w:rsid w:val="000D72B2"/>
    <w:rsid w:val="000D7973"/>
    <w:rsid w:val="000E0B5E"/>
    <w:rsid w:val="000E197A"/>
    <w:rsid w:val="000E494F"/>
    <w:rsid w:val="000E532F"/>
    <w:rsid w:val="000E6EA7"/>
    <w:rsid w:val="000F1061"/>
    <w:rsid w:val="000F33C3"/>
    <w:rsid w:val="000F7A28"/>
    <w:rsid w:val="001047C0"/>
    <w:rsid w:val="0011026F"/>
    <w:rsid w:val="001113FD"/>
    <w:rsid w:val="001114B1"/>
    <w:rsid w:val="00112EEA"/>
    <w:rsid w:val="00114BDC"/>
    <w:rsid w:val="00117231"/>
    <w:rsid w:val="00123582"/>
    <w:rsid w:val="00123E1D"/>
    <w:rsid w:val="001248BE"/>
    <w:rsid w:val="00127768"/>
    <w:rsid w:val="00130468"/>
    <w:rsid w:val="00134C58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635EE"/>
    <w:rsid w:val="001661ED"/>
    <w:rsid w:val="00166DC2"/>
    <w:rsid w:val="0017104E"/>
    <w:rsid w:val="00174308"/>
    <w:rsid w:val="00175D02"/>
    <w:rsid w:val="0017625F"/>
    <w:rsid w:val="001842A5"/>
    <w:rsid w:val="00190FDA"/>
    <w:rsid w:val="00193E4B"/>
    <w:rsid w:val="001957A4"/>
    <w:rsid w:val="00195962"/>
    <w:rsid w:val="00196928"/>
    <w:rsid w:val="001976E7"/>
    <w:rsid w:val="001A031B"/>
    <w:rsid w:val="001A136D"/>
    <w:rsid w:val="001A14AC"/>
    <w:rsid w:val="001A2314"/>
    <w:rsid w:val="001A31DE"/>
    <w:rsid w:val="001A4ECF"/>
    <w:rsid w:val="001B00CA"/>
    <w:rsid w:val="001B02D5"/>
    <w:rsid w:val="001B42C2"/>
    <w:rsid w:val="001C4209"/>
    <w:rsid w:val="001C6B8B"/>
    <w:rsid w:val="001D1EA7"/>
    <w:rsid w:val="001D3FE9"/>
    <w:rsid w:val="001D6BF2"/>
    <w:rsid w:val="001E0240"/>
    <w:rsid w:val="001E0257"/>
    <w:rsid w:val="001E177B"/>
    <w:rsid w:val="001E1F24"/>
    <w:rsid w:val="001E4080"/>
    <w:rsid w:val="001E5586"/>
    <w:rsid w:val="001E5AB8"/>
    <w:rsid w:val="001E6B19"/>
    <w:rsid w:val="001F0C95"/>
    <w:rsid w:val="001F0DB5"/>
    <w:rsid w:val="001F34EE"/>
    <w:rsid w:val="00202B21"/>
    <w:rsid w:val="00204902"/>
    <w:rsid w:val="002058B5"/>
    <w:rsid w:val="002067D1"/>
    <w:rsid w:val="00212E3D"/>
    <w:rsid w:val="00213EAA"/>
    <w:rsid w:val="0022048C"/>
    <w:rsid w:val="0022155A"/>
    <w:rsid w:val="002256CC"/>
    <w:rsid w:val="00234452"/>
    <w:rsid w:val="00244AD1"/>
    <w:rsid w:val="002451E1"/>
    <w:rsid w:val="002501EA"/>
    <w:rsid w:val="00250423"/>
    <w:rsid w:val="0025114C"/>
    <w:rsid w:val="002515B7"/>
    <w:rsid w:val="002547AE"/>
    <w:rsid w:val="00255D64"/>
    <w:rsid w:val="00261136"/>
    <w:rsid w:val="00263DDF"/>
    <w:rsid w:val="00266BDD"/>
    <w:rsid w:val="00270C98"/>
    <w:rsid w:val="00270DD5"/>
    <w:rsid w:val="0027273B"/>
    <w:rsid w:val="002730AA"/>
    <w:rsid w:val="002778F6"/>
    <w:rsid w:val="00280B2F"/>
    <w:rsid w:val="00282344"/>
    <w:rsid w:val="002868AD"/>
    <w:rsid w:val="00286DDB"/>
    <w:rsid w:val="0028708B"/>
    <w:rsid w:val="00293F47"/>
    <w:rsid w:val="002A04B2"/>
    <w:rsid w:val="002A3358"/>
    <w:rsid w:val="002A6C6F"/>
    <w:rsid w:val="002B6B03"/>
    <w:rsid w:val="002B6CAB"/>
    <w:rsid w:val="002C0C45"/>
    <w:rsid w:val="002C1485"/>
    <w:rsid w:val="002C1CF6"/>
    <w:rsid w:val="002C6AC0"/>
    <w:rsid w:val="002D3733"/>
    <w:rsid w:val="002D625A"/>
    <w:rsid w:val="002D6E61"/>
    <w:rsid w:val="002E6261"/>
    <w:rsid w:val="002E6BEF"/>
    <w:rsid w:val="002F27CA"/>
    <w:rsid w:val="002F2EA1"/>
    <w:rsid w:val="00301631"/>
    <w:rsid w:val="00302CDC"/>
    <w:rsid w:val="00304206"/>
    <w:rsid w:val="00304213"/>
    <w:rsid w:val="003104AE"/>
    <w:rsid w:val="00311D5A"/>
    <w:rsid w:val="003156E8"/>
    <w:rsid w:val="0031671A"/>
    <w:rsid w:val="003171C7"/>
    <w:rsid w:val="00317CBE"/>
    <w:rsid w:val="003263CC"/>
    <w:rsid w:val="00330DB9"/>
    <w:rsid w:val="0033158D"/>
    <w:rsid w:val="00333501"/>
    <w:rsid w:val="003341A0"/>
    <w:rsid w:val="003349A0"/>
    <w:rsid w:val="0033575A"/>
    <w:rsid w:val="00335F16"/>
    <w:rsid w:val="003376A7"/>
    <w:rsid w:val="00340AB6"/>
    <w:rsid w:val="00340BB7"/>
    <w:rsid w:val="00346BC7"/>
    <w:rsid w:val="003513CC"/>
    <w:rsid w:val="00353E4D"/>
    <w:rsid w:val="003606FD"/>
    <w:rsid w:val="00360B4D"/>
    <w:rsid w:val="00361CF6"/>
    <w:rsid w:val="003623CF"/>
    <w:rsid w:val="003625C6"/>
    <w:rsid w:val="003642F7"/>
    <w:rsid w:val="00373B48"/>
    <w:rsid w:val="00374F38"/>
    <w:rsid w:val="00380B60"/>
    <w:rsid w:val="00383FEB"/>
    <w:rsid w:val="0038518D"/>
    <w:rsid w:val="0038720A"/>
    <w:rsid w:val="00392E78"/>
    <w:rsid w:val="003933E9"/>
    <w:rsid w:val="003A24B4"/>
    <w:rsid w:val="003A283E"/>
    <w:rsid w:val="003A4BA8"/>
    <w:rsid w:val="003A54AE"/>
    <w:rsid w:val="003B0BA0"/>
    <w:rsid w:val="003B312B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D0AA5"/>
    <w:rsid w:val="003D2B08"/>
    <w:rsid w:val="003E1770"/>
    <w:rsid w:val="003E238C"/>
    <w:rsid w:val="003E23CD"/>
    <w:rsid w:val="003F0025"/>
    <w:rsid w:val="003F103E"/>
    <w:rsid w:val="003F3A33"/>
    <w:rsid w:val="003F6241"/>
    <w:rsid w:val="00402F10"/>
    <w:rsid w:val="00404189"/>
    <w:rsid w:val="00411819"/>
    <w:rsid w:val="00416D86"/>
    <w:rsid w:val="004202D6"/>
    <w:rsid w:val="004210F6"/>
    <w:rsid w:val="004254EE"/>
    <w:rsid w:val="004308AA"/>
    <w:rsid w:val="00432677"/>
    <w:rsid w:val="00433029"/>
    <w:rsid w:val="004424D8"/>
    <w:rsid w:val="004452F2"/>
    <w:rsid w:val="00446410"/>
    <w:rsid w:val="004508B2"/>
    <w:rsid w:val="00453CA4"/>
    <w:rsid w:val="00454FD8"/>
    <w:rsid w:val="004601AC"/>
    <w:rsid w:val="00460E19"/>
    <w:rsid w:val="0046113A"/>
    <w:rsid w:val="004616E5"/>
    <w:rsid w:val="00461717"/>
    <w:rsid w:val="00462CC2"/>
    <w:rsid w:val="0046629E"/>
    <w:rsid w:val="00466846"/>
    <w:rsid w:val="00467E8E"/>
    <w:rsid w:val="00471AA9"/>
    <w:rsid w:val="0047611C"/>
    <w:rsid w:val="004766ED"/>
    <w:rsid w:val="00482A9B"/>
    <w:rsid w:val="00482BFD"/>
    <w:rsid w:val="00486BB7"/>
    <w:rsid w:val="00487747"/>
    <w:rsid w:val="00496687"/>
    <w:rsid w:val="00496CA8"/>
    <w:rsid w:val="004971EB"/>
    <w:rsid w:val="00497267"/>
    <w:rsid w:val="004A49FB"/>
    <w:rsid w:val="004A5005"/>
    <w:rsid w:val="004A6053"/>
    <w:rsid w:val="004B21CC"/>
    <w:rsid w:val="004B3132"/>
    <w:rsid w:val="004B4EBC"/>
    <w:rsid w:val="004B6437"/>
    <w:rsid w:val="004C007D"/>
    <w:rsid w:val="004C0C23"/>
    <w:rsid w:val="004C5ADC"/>
    <w:rsid w:val="004C7F52"/>
    <w:rsid w:val="004D05EE"/>
    <w:rsid w:val="004D0809"/>
    <w:rsid w:val="004D5834"/>
    <w:rsid w:val="004D5E3D"/>
    <w:rsid w:val="004D73BC"/>
    <w:rsid w:val="004D7BAC"/>
    <w:rsid w:val="004E19BB"/>
    <w:rsid w:val="004E3A51"/>
    <w:rsid w:val="004E665D"/>
    <w:rsid w:val="004F1B00"/>
    <w:rsid w:val="004F473F"/>
    <w:rsid w:val="004F69E1"/>
    <w:rsid w:val="004F7ECF"/>
    <w:rsid w:val="005007FE"/>
    <w:rsid w:val="00500A74"/>
    <w:rsid w:val="00502016"/>
    <w:rsid w:val="00502A78"/>
    <w:rsid w:val="00505A90"/>
    <w:rsid w:val="0050791D"/>
    <w:rsid w:val="00507C61"/>
    <w:rsid w:val="00512ED7"/>
    <w:rsid w:val="0051316B"/>
    <w:rsid w:val="00513183"/>
    <w:rsid w:val="00514740"/>
    <w:rsid w:val="00523B64"/>
    <w:rsid w:val="00530490"/>
    <w:rsid w:val="00531449"/>
    <w:rsid w:val="0053396D"/>
    <w:rsid w:val="00535770"/>
    <w:rsid w:val="0053698C"/>
    <w:rsid w:val="00541958"/>
    <w:rsid w:val="00545A77"/>
    <w:rsid w:val="0054608F"/>
    <w:rsid w:val="00550149"/>
    <w:rsid w:val="00551158"/>
    <w:rsid w:val="00552346"/>
    <w:rsid w:val="00553AB4"/>
    <w:rsid w:val="00554CD4"/>
    <w:rsid w:val="00556584"/>
    <w:rsid w:val="005578D0"/>
    <w:rsid w:val="00560FD3"/>
    <w:rsid w:val="005668A0"/>
    <w:rsid w:val="00571182"/>
    <w:rsid w:val="00574748"/>
    <w:rsid w:val="00577F46"/>
    <w:rsid w:val="00581484"/>
    <w:rsid w:val="00582B7E"/>
    <w:rsid w:val="00583C42"/>
    <w:rsid w:val="005907FF"/>
    <w:rsid w:val="005929CD"/>
    <w:rsid w:val="00592F31"/>
    <w:rsid w:val="005948C2"/>
    <w:rsid w:val="00594ED0"/>
    <w:rsid w:val="005966AE"/>
    <w:rsid w:val="00597C09"/>
    <w:rsid w:val="005B0A73"/>
    <w:rsid w:val="005B0D5C"/>
    <w:rsid w:val="005B5010"/>
    <w:rsid w:val="005B6632"/>
    <w:rsid w:val="005C07DE"/>
    <w:rsid w:val="005C1CEC"/>
    <w:rsid w:val="005C3A6F"/>
    <w:rsid w:val="005C621C"/>
    <w:rsid w:val="005D1C62"/>
    <w:rsid w:val="005D3CCC"/>
    <w:rsid w:val="005D3F6F"/>
    <w:rsid w:val="005D52F9"/>
    <w:rsid w:val="005E401B"/>
    <w:rsid w:val="005E61B0"/>
    <w:rsid w:val="005E6867"/>
    <w:rsid w:val="005F1E66"/>
    <w:rsid w:val="005F5011"/>
    <w:rsid w:val="005F7EC5"/>
    <w:rsid w:val="006001FA"/>
    <w:rsid w:val="006029FA"/>
    <w:rsid w:val="00602FDB"/>
    <w:rsid w:val="00604540"/>
    <w:rsid w:val="00605BD1"/>
    <w:rsid w:val="006062C1"/>
    <w:rsid w:val="00610A1F"/>
    <w:rsid w:val="0061142D"/>
    <w:rsid w:val="00614B77"/>
    <w:rsid w:val="00616694"/>
    <w:rsid w:val="0061798A"/>
    <w:rsid w:val="00617DBF"/>
    <w:rsid w:val="00626C1F"/>
    <w:rsid w:val="006306A3"/>
    <w:rsid w:val="006320C6"/>
    <w:rsid w:val="00634698"/>
    <w:rsid w:val="00635412"/>
    <w:rsid w:val="00636D60"/>
    <w:rsid w:val="0064053A"/>
    <w:rsid w:val="006442DE"/>
    <w:rsid w:val="00644316"/>
    <w:rsid w:val="00647AF5"/>
    <w:rsid w:val="00647EA1"/>
    <w:rsid w:val="00647F89"/>
    <w:rsid w:val="006525F2"/>
    <w:rsid w:val="0065389E"/>
    <w:rsid w:val="006538D3"/>
    <w:rsid w:val="0065529A"/>
    <w:rsid w:val="00657806"/>
    <w:rsid w:val="00660EC8"/>
    <w:rsid w:val="00663699"/>
    <w:rsid w:val="00671F54"/>
    <w:rsid w:val="00677A42"/>
    <w:rsid w:val="00686F82"/>
    <w:rsid w:val="00687677"/>
    <w:rsid w:val="00694736"/>
    <w:rsid w:val="006948E4"/>
    <w:rsid w:val="0069718F"/>
    <w:rsid w:val="00697687"/>
    <w:rsid w:val="006A1129"/>
    <w:rsid w:val="006A51B7"/>
    <w:rsid w:val="006A74A5"/>
    <w:rsid w:val="006B01AC"/>
    <w:rsid w:val="006B13C8"/>
    <w:rsid w:val="006B14CC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5BB1"/>
    <w:rsid w:val="006D5CA6"/>
    <w:rsid w:val="006E192E"/>
    <w:rsid w:val="006E7EE1"/>
    <w:rsid w:val="006F3EE9"/>
    <w:rsid w:val="006F63F0"/>
    <w:rsid w:val="006F6A9F"/>
    <w:rsid w:val="00700288"/>
    <w:rsid w:val="007072F4"/>
    <w:rsid w:val="007079C8"/>
    <w:rsid w:val="0071580A"/>
    <w:rsid w:val="0072052C"/>
    <w:rsid w:val="0072155B"/>
    <w:rsid w:val="007231FB"/>
    <w:rsid w:val="007234BE"/>
    <w:rsid w:val="007234CF"/>
    <w:rsid w:val="00730ADF"/>
    <w:rsid w:val="00733200"/>
    <w:rsid w:val="007334EC"/>
    <w:rsid w:val="007347C1"/>
    <w:rsid w:val="00746BFE"/>
    <w:rsid w:val="00750E5D"/>
    <w:rsid w:val="0075357C"/>
    <w:rsid w:val="00753911"/>
    <w:rsid w:val="00753A30"/>
    <w:rsid w:val="00756610"/>
    <w:rsid w:val="0075798B"/>
    <w:rsid w:val="00760400"/>
    <w:rsid w:val="00763847"/>
    <w:rsid w:val="007657A8"/>
    <w:rsid w:val="0077245B"/>
    <w:rsid w:val="00775F99"/>
    <w:rsid w:val="00780EF9"/>
    <w:rsid w:val="00781100"/>
    <w:rsid w:val="00782764"/>
    <w:rsid w:val="00787F60"/>
    <w:rsid w:val="00790B8C"/>
    <w:rsid w:val="00792CC8"/>
    <w:rsid w:val="007945E7"/>
    <w:rsid w:val="00796B48"/>
    <w:rsid w:val="00797EE7"/>
    <w:rsid w:val="007A5892"/>
    <w:rsid w:val="007B2F61"/>
    <w:rsid w:val="007B5FEA"/>
    <w:rsid w:val="007C0026"/>
    <w:rsid w:val="007C46A2"/>
    <w:rsid w:val="007C4F57"/>
    <w:rsid w:val="007C5DB5"/>
    <w:rsid w:val="007C6C2B"/>
    <w:rsid w:val="007D1D1C"/>
    <w:rsid w:val="007D2547"/>
    <w:rsid w:val="007D25D0"/>
    <w:rsid w:val="007D2CDA"/>
    <w:rsid w:val="007D7773"/>
    <w:rsid w:val="007E1CE4"/>
    <w:rsid w:val="007E3DB6"/>
    <w:rsid w:val="007E443C"/>
    <w:rsid w:val="007E682E"/>
    <w:rsid w:val="007F0E1F"/>
    <w:rsid w:val="007F4294"/>
    <w:rsid w:val="007F47CF"/>
    <w:rsid w:val="007F6565"/>
    <w:rsid w:val="00800BC7"/>
    <w:rsid w:val="00803974"/>
    <w:rsid w:val="008069D4"/>
    <w:rsid w:val="00807B7C"/>
    <w:rsid w:val="00812032"/>
    <w:rsid w:val="00812E48"/>
    <w:rsid w:val="00816A89"/>
    <w:rsid w:val="00822482"/>
    <w:rsid w:val="00823DEE"/>
    <w:rsid w:val="0082576A"/>
    <w:rsid w:val="00827AA4"/>
    <w:rsid w:val="0083015F"/>
    <w:rsid w:val="008314E3"/>
    <w:rsid w:val="00832F3B"/>
    <w:rsid w:val="00843C0B"/>
    <w:rsid w:val="00844EA0"/>
    <w:rsid w:val="008462DC"/>
    <w:rsid w:val="008471B5"/>
    <w:rsid w:val="00847872"/>
    <w:rsid w:val="00863113"/>
    <w:rsid w:val="0086473A"/>
    <w:rsid w:val="00865AB8"/>
    <w:rsid w:val="008673C4"/>
    <w:rsid w:val="00867510"/>
    <w:rsid w:val="0087049B"/>
    <w:rsid w:val="00870707"/>
    <w:rsid w:val="008744AB"/>
    <w:rsid w:val="008758B8"/>
    <w:rsid w:val="0088771D"/>
    <w:rsid w:val="00887AEA"/>
    <w:rsid w:val="008916F3"/>
    <w:rsid w:val="00893A12"/>
    <w:rsid w:val="00894711"/>
    <w:rsid w:val="00894876"/>
    <w:rsid w:val="008A2B4A"/>
    <w:rsid w:val="008A3993"/>
    <w:rsid w:val="008A6076"/>
    <w:rsid w:val="008B1956"/>
    <w:rsid w:val="008C170A"/>
    <w:rsid w:val="008C1A06"/>
    <w:rsid w:val="008C4241"/>
    <w:rsid w:val="008C6DCC"/>
    <w:rsid w:val="008D292C"/>
    <w:rsid w:val="008D388A"/>
    <w:rsid w:val="008D4052"/>
    <w:rsid w:val="008D4936"/>
    <w:rsid w:val="008D5082"/>
    <w:rsid w:val="008D6A0E"/>
    <w:rsid w:val="008E5158"/>
    <w:rsid w:val="008E61EC"/>
    <w:rsid w:val="008F4EC0"/>
    <w:rsid w:val="008F54C2"/>
    <w:rsid w:val="008F7D05"/>
    <w:rsid w:val="008F7DA1"/>
    <w:rsid w:val="009015D3"/>
    <w:rsid w:val="00902B69"/>
    <w:rsid w:val="00905566"/>
    <w:rsid w:val="00905638"/>
    <w:rsid w:val="009061D5"/>
    <w:rsid w:val="00906AAC"/>
    <w:rsid w:val="00910D29"/>
    <w:rsid w:val="009128CD"/>
    <w:rsid w:val="0091323F"/>
    <w:rsid w:val="00915936"/>
    <w:rsid w:val="0091723A"/>
    <w:rsid w:val="009240E6"/>
    <w:rsid w:val="009247A7"/>
    <w:rsid w:val="00924829"/>
    <w:rsid w:val="00924A8F"/>
    <w:rsid w:val="00934DF2"/>
    <w:rsid w:val="009370B8"/>
    <w:rsid w:val="009379DF"/>
    <w:rsid w:val="009417FC"/>
    <w:rsid w:val="00941EE5"/>
    <w:rsid w:val="00943807"/>
    <w:rsid w:val="00943823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5493"/>
    <w:rsid w:val="00975A03"/>
    <w:rsid w:val="00976DCA"/>
    <w:rsid w:val="00977449"/>
    <w:rsid w:val="00987F8F"/>
    <w:rsid w:val="009911AE"/>
    <w:rsid w:val="00991301"/>
    <w:rsid w:val="00992B46"/>
    <w:rsid w:val="00997C80"/>
    <w:rsid w:val="00997FCD"/>
    <w:rsid w:val="009A4F13"/>
    <w:rsid w:val="009A534F"/>
    <w:rsid w:val="009A766B"/>
    <w:rsid w:val="009B06FB"/>
    <w:rsid w:val="009B0CA3"/>
    <w:rsid w:val="009B34D8"/>
    <w:rsid w:val="009B6D9D"/>
    <w:rsid w:val="009C1388"/>
    <w:rsid w:val="009C653D"/>
    <w:rsid w:val="009D10E8"/>
    <w:rsid w:val="009D7B52"/>
    <w:rsid w:val="009E4D2B"/>
    <w:rsid w:val="009E5197"/>
    <w:rsid w:val="009E5CA1"/>
    <w:rsid w:val="009E717D"/>
    <w:rsid w:val="009E752D"/>
    <w:rsid w:val="009F040A"/>
    <w:rsid w:val="009F0E36"/>
    <w:rsid w:val="009F1774"/>
    <w:rsid w:val="009F2687"/>
    <w:rsid w:val="009F5E32"/>
    <w:rsid w:val="00A012D8"/>
    <w:rsid w:val="00A01D3F"/>
    <w:rsid w:val="00A04F74"/>
    <w:rsid w:val="00A05134"/>
    <w:rsid w:val="00A0743D"/>
    <w:rsid w:val="00A1775A"/>
    <w:rsid w:val="00A17FA8"/>
    <w:rsid w:val="00A21D9C"/>
    <w:rsid w:val="00A23508"/>
    <w:rsid w:val="00A23604"/>
    <w:rsid w:val="00A271AE"/>
    <w:rsid w:val="00A2727A"/>
    <w:rsid w:val="00A315AB"/>
    <w:rsid w:val="00A36B07"/>
    <w:rsid w:val="00A408AF"/>
    <w:rsid w:val="00A42875"/>
    <w:rsid w:val="00A44900"/>
    <w:rsid w:val="00A47D97"/>
    <w:rsid w:val="00A50858"/>
    <w:rsid w:val="00A50AAA"/>
    <w:rsid w:val="00A5259C"/>
    <w:rsid w:val="00A530C9"/>
    <w:rsid w:val="00A609B8"/>
    <w:rsid w:val="00A612C5"/>
    <w:rsid w:val="00A61440"/>
    <w:rsid w:val="00A62939"/>
    <w:rsid w:val="00A64677"/>
    <w:rsid w:val="00A6552A"/>
    <w:rsid w:val="00A66C95"/>
    <w:rsid w:val="00A66D6C"/>
    <w:rsid w:val="00A74A55"/>
    <w:rsid w:val="00A7785A"/>
    <w:rsid w:val="00A85672"/>
    <w:rsid w:val="00A87AD5"/>
    <w:rsid w:val="00A87B47"/>
    <w:rsid w:val="00A92CA9"/>
    <w:rsid w:val="00A93045"/>
    <w:rsid w:val="00A9626F"/>
    <w:rsid w:val="00A97129"/>
    <w:rsid w:val="00AA42EB"/>
    <w:rsid w:val="00AA4304"/>
    <w:rsid w:val="00AB2D29"/>
    <w:rsid w:val="00AB3857"/>
    <w:rsid w:val="00AB4606"/>
    <w:rsid w:val="00AB5697"/>
    <w:rsid w:val="00AB5F06"/>
    <w:rsid w:val="00AB61DA"/>
    <w:rsid w:val="00AB7D29"/>
    <w:rsid w:val="00AC20D2"/>
    <w:rsid w:val="00AC73A6"/>
    <w:rsid w:val="00AC7895"/>
    <w:rsid w:val="00AD1A20"/>
    <w:rsid w:val="00AD4436"/>
    <w:rsid w:val="00AD7F96"/>
    <w:rsid w:val="00AE0C18"/>
    <w:rsid w:val="00AF1A47"/>
    <w:rsid w:val="00AF64D8"/>
    <w:rsid w:val="00B05F43"/>
    <w:rsid w:val="00B07688"/>
    <w:rsid w:val="00B117C8"/>
    <w:rsid w:val="00B13659"/>
    <w:rsid w:val="00B162D4"/>
    <w:rsid w:val="00B200ED"/>
    <w:rsid w:val="00B205EC"/>
    <w:rsid w:val="00B2139C"/>
    <w:rsid w:val="00B21BD9"/>
    <w:rsid w:val="00B222C7"/>
    <w:rsid w:val="00B2290F"/>
    <w:rsid w:val="00B25631"/>
    <w:rsid w:val="00B3074E"/>
    <w:rsid w:val="00B3076C"/>
    <w:rsid w:val="00B37459"/>
    <w:rsid w:val="00B409DD"/>
    <w:rsid w:val="00B42CD8"/>
    <w:rsid w:val="00B4655A"/>
    <w:rsid w:val="00B47F9A"/>
    <w:rsid w:val="00B53605"/>
    <w:rsid w:val="00B558D0"/>
    <w:rsid w:val="00B571AA"/>
    <w:rsid w:val="00B603EA"/>
    <w:rsid w:val="00B60485"/>
    <w:rsid w:val="00B6082A"/>
    <w:rsid w:val="00B60871"/>
    <w:rsid w:val="00B60FAE"/>
    <w:rsid w:val="00B62664"/>
    <w:rsid w:val="00B631C9"/>
    <w:rsid w:val="00B64B75"/>
    <w:rsid w:val="00B65A45"/>
    <w:rsid w:val="00B65D06"/>
    <w:rsid w:val="00B65F4B"/>
    <w:rsid w:val="00B668B5"/>
    <w:rsid w:val="00B66C56"/>
    <w:rsid w:val="00B70B3D"/>
    <w:rsid w:val="00B71B98"/>
    <w:rsid w:val="00B776B3"/>
    <w:rsid w:val="00B8107E"/>
    <w:rsid w:val="00B81C30"/>
    <w:rsid w:val="00B8305B"/>
    <w:rsid w:val="00B83A1C"/>
    <w:rsid w:val="00B864B2"/>
    <w:rsid w:val="00B95132"/>
    <w:rsid w:val="00B96089"/>
    <w:rsid w:val="00B96150"/>
    <w:rsid w:val="00BA08C1"/>
    <w:rsid w:val="00BA4AE2"/>
    <w:rsid w:val="00BA6B21"/>
    <w:rsid w:val="00BA73E6"/>
    <w:rsid w:val="00BB07B6"/>
    <w:rsid w:val="00BB17A9"/>
    <w:rsid w:val="00BB222F"/>
    <w:rsid w:val="00BB2A36"/>
    <w:rsid w:val="00BB6962"/>
    <w:rsid w:val="00BC389A"/>
    <w:rsid w:val="00BD4535"/>
    <w:rsid w:val="00BD67C2"/>
    <w:rsid w:val="00BD68FF"/>
    <w:rsid w:val="00BE5B09"/>
    <w:rsid w:val="00BF1CB7"/>
    <w:rsid w:val="00BF5412"/>
    <w:rsid w:val="00BF5A2C"/>
    <w:rsid w:val="00C03AED"/>
    <w:rsid w:val="00C07F07"/>
    <w:rsid w:val="00C10286"/>
    <w:rsid w:val="00C106CA"/>
    <w:rsid w:val="00C13325"/>
    <w:rsid w:val="00C139FD"/>
    <w:rsid w:val="00C157A7"/>
    <w:rsid w:val="00C17D8D"/>
    <w:rsid w:val="00C26319"/>
    <w:rsid w:val="00C2724A"/>
    <w:rsid w:val="00C311F7"/>
    <w:rsid w:val="00C3422D"/>
    <w:rsid w:val="00C402FA"/>
    <w:rsid w:val="00C407A3"/>
    <w:rsid w:val="00C420D7"/>
    <w:rsid w:val="00C45ACF"/>
    <w:rsid w:val="00C46B70"/>
    <w:rsid w:val="00C55498"/>
    <w:rsid w:val="00C56D5B"/>
    <w:rsid w:val="00C610AB"/>
    <w:rsid w:val="00C6118C"/>
    <w:rsid w:val="00C626FC"/>
    <w:rsid w:val="00C67421"/>
    <w:rsid w:val="00C709C1"/>
    <w:rsid w:val="00C74A16"/>
    <w:rsid w:val="00C75802"/>
    <w:rsid w:val="00C80649"/>
    <w:rsid w:val="00C900DC"/>
    <w:rsid w:val="00C90C64"/>
    <w:rsid w:val="00C94013"/>
    <w:rsid w:val="00C95B47"/>
    <w:rsid w:val="00CA1113"/>
    <w:rsid w:val="00CA163F"/>
    <w:rsid w:val="00CA1B93"/>
    <w:rsid w:val="00CA693F"/>
    <w:rsid w:val="00CB10FF"/>
    <w:rsid w:val="00CB142A"/>
    <w:rsid w:val="00CB7622"/>
    <w:rsid w:val="00CC00AD"/>
    <w:rsid w:val="00CC074D"/>
    <w:rsid w:val="00CC0A1F"/>
    <w:rsid w:val="00CC0E90"/>
    <w:rsid w:val="00CC2004"/>
    <w:rsid w:val="00CC36B7"/>
    <w:rsid w:val="00CC7CD9"/>
    <w:rsid w:val="00CD5582"/>
    <w:rsid w:val="00CD587F"/>
    <w:rsid w:val="00CE0D0D"/>
    <w:rsid w:val="00CE1BF0"/>
    <w:rsid w:val="00CF4536"/>
    <w:rsid w:val="00CF466E"/>
    <w:rsid w:val="00D0035C"/>
    <w:rsid w:val="00D007D0"/>
    <w:rsid w:val="00D015CA"/>
    <w:rsid w:val="00D01D3A"/>
    <w:rsid w:val="00D03530"/>
    <w:rsid w:val="00D07316"/>
    <w:rsid w:val="00D07512"/>
    <w:rsid w:val="00D10D97"/>
    <w:rsid w:val="00D114B0"/>
    <w:rsid w:val="00D13C11"/>
    <w:rsid w:val="00D164DC"/>
    <w:rsid w:val="00D23A94"/>
    <w:rsid w:val="00D23C9B"/>
    <w:rsid w:val="00D25231"/>
    <w:rsid w:val="00D3157A"/>
    <w:rsid w:val="00D31CE4"/>
    <w:rsid w:val="00D37523"/>
    <w:rsid w:val="00D44B7B"/>
    <w:rsid w:val="00D44C79"/>
    <w:rsid w:val="00D453E0"/>
    <w:rsid w:val="00D462D2"/>
    <w:rsid w:val="00D46F00"/>
    <w:rsid w:val="00D4763C"/>
    <w:rsid w:val="00D47AC2"/>
    <w:rsid w:val="00D522F6"/>
    <w:rsid w:val="00D524BE"/>
    <w:rsid w:val="00D551F8"/>
    <w:rsid w:val="00D63A1D"/>
    <w:rsid w:val="00D64307"/>
    <w:rsid w:val="00D64EC5"/>
    <w:rsid w:val="00D738D0"/>
    <w:rsid w:val="00D7520A"/>
    <w:rsid w:val="00D758D7"/>
    <w:rsid w:val="00D75DB1"/>
    <w:rsid w:val="00D77761"/>
    <w:rsid w:val="00D840B7"/>
    <w:rsid w:val="00D844D0"/>
    <w:rsid w:val="00D8485C"/>
    <w:rsid w:val="00D84865"/>
    <w:rsid w:val="00D86395"/>
    <w:rsid w:val="00D9169A"/>
    <w:rsid w:val="00D92F51"/>
    <w:rsid w:val="00D93264"/>
    <w:rsid w:val="00D94FA0"/>
    <w:rsid w:val="00DA18E2"/>
    <w:rsid w:val="00DA3F0C"/>
    <w:rsid w:val="00DA7302"/>
    <w:rsid w:val="00DB209F"/>
    <w:rsid w:val="00DB2B34"/>
    <w:rsid w:val="00DC0104"/>
    <w:rsid w:val="00DC24B4"/>
    <w:rsid w:val="00DC320B"/>
    <w:rsid w:val="00DC62B6"/>
    <w:rsid w:val="00DD2EBC"/>
    <w:rsid w:val="00DD76F4"/>
    <w:rsid w:val="00DE0129"/>
    <w:rsid w:val="00DE222F"/>
    <w:rsid w:val="00DE4201"/>
    <w:rsid w:val="00DE487A"/>
    <w:rsid w:val="00DE5466"/>
    <w:rsid w:val="00DF5BB2"/>
    <w:rsid w:val="00DF7F7B"/>
    <w:rsid w:val="00E00D49"/>
    <w:rsid w:val="00E0336F"/>
    <w:rsid w:val="00E121C9"/>
    <w:rsid w:val="00E15C83"/>
    <w:rsid w:val="00E1630F"/>
    <w:rsid w:val="00E172A7"/>
    <w:rsid w:val="00E20B92"/>
    <w:rsid w:val="00E21ACD"/>
    <w:rsid w:val="00E251D3"/>
    <w:rsid w:val="00E25A5E"/>
    <w:rsid w:val="00E34BF3"/>
    <w:rsid w:val="00E34F83"/>
    <w:rsid w:val="00E37BF3"/>
    <w:rsid w:val="00E4198D"/>
    <w:rsid w:val="00E4503D"/>
    <w:rsid w:val="00E450BD"/>
    <w:rsid w:val="00E452E8"/>
    <w:rsid w:val="00E50749"/>
    <w:rsid w:val="00E51190"/>
    <w:rsid w:val="00E56430"/>
    <w:rsid w:val="00E6104B"/>
    <w:rsid w:val="00E61398"/>
    <w:rsid w:val="00E62D6A"/>
    <w:rsid w:val="00E647DC"/>
    <w:rsid w:val="00E7070F"/>
    <w:rsid w:val="00E73748"/>
    <w:rsid w:val="00E76B73"/>
    <w:rsid w:val="00E8354D"/>
    <w:rsid w:val="00E838F0"/>
    <w:rsid w:val="00E84B19"/>
    <w:rsid w:val="00E85D47"/>
    <w:rsid w:val="00E90A24"/>
    <w:rsid w:val="00E93BCF"/>
    <w:rsid w:val="00E97607"/>
    <w:rsid w:val="00EA08B0"/>
    <w:rsid w:val="00EA0B1F"/>
    <w:rsid w:val="00EA0B21"/>
    <w:rsid w:val="00EA23B5"/>
    <w:rsid w:val="00EA579E"/>
    <w:rsid w:val="00EA665A"/>
    <w:rsid w:val="00EB1B36"/>
    <w:rsid w:val="00EB517A"/>
    <w:rsid w:val="00EC1A4B"/>
    <w:rsid w:val="00EC21A4"/>
    <w:rsid w:val="00EC54DD"/>
    <w:rsid w:val="00EC7DC4"/>
    <w:rsid w:val="00ED0A26"/>
    <w:rsid w:val="00ED2F3E"/>
    <w:rsid w:val="00ED7BC2"/>
    <w:rsid w:val="00EE2472"/>
    <w:rsid w:val="00EF58AB"/>
    <w:rsid w:val="00EF5901"/>
    <w:rsid w:val="00EF5B2E"/>
    <w:rsid w:val="00F00ECD"/>
    <w:rsid w:val="00F011B5"/>
    <w:rsid w:val="00F05B53"/>
    <w:rsid w:val="00F06BA3"/>
    <w:rsid w:val="00F14419"/>
    <w:rsid w:val="00F155FD"/>
    <w:rsid w:val="00F20488"/>
    <w:rsid w:val="00F2074D"/>
    <w:rsid w:val="00F24431"/>
    <w:rsid w:val="00F25A47"/>
    <w:rsid w:val="00F30CB3"/>
    <w:rsid w:val="00F316BF"/>
    <w:rsid w:val="00F323FE"/>
    <w:rsid w:val="00F35B1C"/>
    <w:rsid w:val="00F35CD4"/>
    <w:rsid w:val="00F36592"/>
    <w:rsid w:val="00F40C08"/>
    <w:rsid w:val="00F417CC"/>
    <w:rsid w:val="00F44305"/>
    <w:rsid w:val="00F45DE6"/>
    <w:rsid w:val="00F47F6C"/>
    <w:rsid w:val="00F5031A"/>
    <w:rsid w:val="00F50D4C"/>
    <w:rsid w:val="00F51D66"/>
    <w:rsid w:val="00F57030"/>
    <w:rsid w:val="00F5776E"/>
    <w:rsid w:val="00F619FF"/>
    <w:rsid w:val="00F62CEE"/>
    <w:rsid w:val="00F642FA"/>
    <w:rsid w:val="00F656DD"/>
    <w:rsid w:val="00F6789A"/>
    <w:rsid w:val="00F71A90"/>
    <w:rsid w:val="00F739D5"/>
    <w:rsid w:val="00F77ABF"/>
    <w:rsid w:val="00F803CC"/>
    <w:rsid w:val="00F80AC7"/>
    <w:rsid w:val="00F87231"/>
    <w:rsid w:val="00F943D8"/>
    <w:rsid w:val="00F94A23"/>
    <w:rsid w:val="00F962ED"/>
    <w:rsid w:val="00F9692A"/>
    <w:rsid w:val="00FA0CDC"/>
    <w:rsid w:val="00FA58C1"/>
    <w:rsid w:val="00FB0978"/>
    <w:rsid w:val="00FB0BB1"/>
    <w:rsid w:val="00FB285E"/>
    <w:rsid w:val="00FB2A4F"/>
    <w:rsid w:val="00FB5538"/>
    <w:rsid w:val="00FB5C14"/>
    <w:rsid w:val="00FB600F"/>
    <w:rsid w:val="00FC66D5"/>
    <w:rsid w:val="00FD0FEB"/>
    <w:rsid w:val="00FD66A2"/>
    <w:rsid w:val="00FE29E6"/>
    <w:rsid w:val="00FE4307"/>
    <w:rsid w:val="00FF0313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511632E-C2D9-4927-BFC2-573CCFC8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FA32C-B2E5-4E04-980A-3F2E3B783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121</TotalTime>
  <Pages>5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9292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bgatev@abv.bg</cp:lastModifiedBy>
  <cp:revision>88</cp:revision>
  <cp:lastPrinted>2009-11-24T10:33:00Z</cp:lastPrinted>
  <dcterms:created xsi:type="dcterms:W3CDTF">2014-09-07T14:19:00Z</dcterms:created>
  <dcterms:modified xsi:type="dcterms:W3CDTF">2014-09-08T07:47:00Z</dcterms:modified>
</cp:coreProperties>
</file>